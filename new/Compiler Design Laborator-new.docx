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003"/>
        <w:tblW w:w="352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7003"/>
      </w:tblGrid>
      <w:tr w:rsidR="00D36D27" w:rsidRPr="005152F2" w:rsidTr="00D36D27">
        <w:trPr>
          <w:trHeight w:val="4555"/>
        </w:trPr>
        <w:tc>
          <w:tcPr>
            <w:tcW w:w="7003" w:type="dxa"/>
          </w:tcPr>
          <w:sdt>
            <w:sdtPr>
              <w:rPr>
                <w:b/>
                <w:caps w:val="0"/>
                <w:color w:val="37B6AE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Your Name:"/>
              <w:tag w:val="Your Name:"/>
              <w:id w:val="-1681114201"/>
              <w:placeholder>
                <w:docPart w:val="969DC2FDD04F42F2BE326F69FE410F3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:rsidR="00D36D27" w:rsidRPr="005152F2" w:rsidRDefault="004466FB" w:rsidP="00D36D27">
                <w:pPr>
                  <w:pStyle w:val="Heading1"/>
                </w:pPr>
                <w:r>
                  <w:rPr>
                    <w:b/>
                    <w:caps w:val="0"/>
                    <w:color w:val="37B6AE" w:themeColor="accent1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Compiler Design Laboratory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7003"/>
            </w:tblGrid>
            <w:tr w:rsidR="00D36D27" w:rsidRPr="005152F2" w:rsidTr="00D36D27">
              <w:trPr>
                <w:trHeight w:val="414"/>
              </w:trPr>
              <w:tc>
                <w:tcPr>
                  <w:tcW w:w="700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D36D27" w:rsidRPr="00D36D27" w:rsidRDefault="00D36D27" w:rsidP="00341EC1">
                  <w:pPr>
                    <w:pStyle w:val="Heading3"/>
                    <w:framePr w:hSpace="180" w:wrap="around" w:vAnchor="page" w:hAnchor="margin" w:xAlign="center" w:y="2003"/>
                    <w:rPr>
                      <w:sz w:val="32"/>
                      <w:szCs w:val="32"/>
                    </w:rPr>
                  </w:pPr>
                  <w:r w:rsidRPr="00D36D27">
                    <w:rPr>
                      <w:b/>
                      <w:sz w:val="32"/>
                      <w:szCs w:val="32"/>
                    </w:rPr>
                    <w:t>Course No:</w:t>
                  </w:r>
                  <w:r w:rsidRPr="00D36D27">
                    <w:rPr>
                      <w:sz w:val="32"/>
                      <w:szCs w:val="32"/>
                    </w:rPr>
                    <w:t xml:space="preserve"> CSE 3212</w:t>
                  </w:r>
                </w:p>
              </w:tc>
            </w:tr>
            <w:tr w:rsidR="00D36D27" w:rsidRPr="005152F2" w:rsidTr="00D36D27">
              <w:trPr>
                <w:trHeight w:val="414"/>
              </w:trPr>
              <w:tc>
                <w:tcPr>
                  <w:tcW w:w="700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D36D27" w:rsidRDefault="00D36D27" w:rsidP="00341EC1">
                  <w:pPr>
                    <w:pStyle w:val="Heading3"/>
                    <w:framePr w:hSpace="180" w:wrap="around" w:vAnchor="page" w:hAnchor="margin" w:xAlign="center" w:y="2003"/>
                  </w:pPr>
                </w:p>
              </w:tc>
            </w:tr>
          </w:tbl>
          <w:p w:rsidR="00D36D27" w:rsidRPr="00D36D27" w:rsidRDefault="00D36D27" w:rsidP="00D36D27">
            <w:pPr>
              <w:rPr>
                <w:sz w:val="40"/>
                <w:szCs w:val="40"/>
              </w:rPr>
            </w:pPr>
            <w:r w:rsidRPr="00D36D27">
              <w:rPr>
                <w:color w:val="37B6AE" w:themeColor="accen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Name</w:t>
            </w:r>
            <w:r w:rsidR="00D61FCD">
              <w:rPr>
                <w:sz w:val="40"/>
                <w:szCs w:val="40"/>
              </w:rPr>
              <w:t xml:space="preserve">: Implementation of </w:t>
            </w:r>
            <w:r w:rsidR="00D61FCD" w:rsidRPr="00D61FCD">
              <w:rPr>
                <w:sz w:val="40"/>
                <w:szCs w:val="40"/>
              </w:rPr>
              <w:t>Syntax Analyzer</w:t>
            </w:r>
          </w:p>
        </w:tc>
      </w:tr>
    </w:tbl>
    <w:tbl>
      <w:tblPr>
        <w:tblpPr w:leftFromText="180" w:rightFromText="180" w:vertAnchor="text" w:horzAnchor="margin" w:tblpXSpec="center" w:tblpY="4697"/>
        <w:tblOverlap w:val="never"/>
        <w:tblW w:w="3172" w:type="pct"/>
        <w:tblBorders>
          <w:bottom w:val="single" w:sz="8" w:space="0" w:color="37B6AE" w:themeColor="accent1"/>
        </w:tblBorders>
        <w:tblLayout w:type="fixed"/>
        <w:tblLook w:val="04A0" w:firstRow="1" w:lastRow="0" w:firstColumn="1" w:lastColumn="0" w:noHBand="0" w:noVBand="1"/>
        <w:tblDescription w:val="Layout table for all content"/>
      </w:tblPr>
      <w:tblGrid>
        <w:gridCol w:w="6303"/>
      </w:tblGrid>
      <w:tr w:rsidR="00D36D27" w:rsidTr="00D36D27">
        <w:trPr>
          <w:trHeight w:val="3060"/>
        </w:trPr>
        <w:tc>
          <w:tcPr>
            <w:tcW w:w="6303" w:type="dxa"/>
            <w:tcMar>
              <w:left w:w="115" w:type="dxa"/>
              <w:bottom w:w="576" w:type="dxa"/>
              <w:right w:w="115" w:type="dxa"/>
            </w:tcMar>
          </w:tcPr>
          <w:p w:rsidR="00D36D27" w:rsidRPr="00D36D27" w:rsidRDefault="00D36D27" w:rsidP="00D36D27">
            <w:pPr>
              <w:pStyle w:val="Heading2"/>
              <w:rPr>
                <w:b/>
                <w:sz w:val="32"/>
                <w:szCs w:val="32"/>
              </w:rPr>
            </w:pPr>
            <w:r w:rsidRPr="00D36D27">
              <w:rPr>
                <w:b/>
                <w:sz w:val="32"/>
                <w:szCs w:val="32"/>
              </w:rPr>
              <w:t>Submitted By:</w:t>
            </w:r>
          </w:p>
          <w:p w:rsidR="00D36D27" w:rsidRPr="006B7357" w:rsidRDefault="00D36D27" w:rsidP="00D36D27">
            <w:pPr>
              <w:pStyle w:val="Signature"/>
              <w:rPr>
                <w:caps/>
                <w:sz w:val="28"/>
                <w:szCs w:val="28"/>
              </w:rPr>
            </w:pPr>
            <w:r>
              <w:rPr>
                <w:caps/>
              </w:rPr>
              <w:t xml:space="preserve">      </w:t>
            </w:r>
            <w:r w:rsidR="006B7357">
              <w:rPr>
                <w:caps/>
              </w:rPr>
              <w:t xml:space="preserve">                         </w:t>
            </w:r>
            <w:r w:rsidRPr="006B7357">
              <w:rPr>
                <w:caps/>
                <w:sz w:val="28"/>
                <w:szCs w:val="28"/>
              </w:rPr>
              <w:t>Ishrak islam zarif</w:t>
            </w:r>
          </w:p>
          <w:p w:rsidR="00D36D27" w:rsidRPr="006B7357" w:rsidRDefault="00D36D27" w:rsidP="00D36D27">
            <w:pPr>
              <w:rPr>
                <w:sz w:val="28"/>
                <w:szCs w:val="28"/>
              </w:rPr>
            </w:pPr>
            <w:r w:rsidRPr="006B7357">
              <w:rPr>
                <w:sz w:val="28"/>
                <w:szCs w:val="28"/>
              </w:rPr>
              <w:t xml:space="preserve">           </w:t>
            </w:r>
            <w:r w:rsidR="006B7357">
              <w:rPr>
                <w:sz w:val="28"/>
                <w:szCs w:val="28"/>
              </w:rPr>
              <w:t xml:space="preserve">                </w:t>
            </w:r>
            <w:proofErr w:type="gramStart"/>
            <w:r w:rsidRPr="006B7357">
              <w:rPr>
                <w:sz w:val="28"/>
                <w:szCs w:val="28"/>
              </w:rPr>
              <w:t>ROLL :</w:t>
            </w:r>
            <w:proofErr w:type="gramEnd"/>
            <w:r w:rsidRPr="006B7357">
              <w:rPr>
                <w:sz w:val="28"/>
                <w:szCs w:val="28"/>
              </w:rPr>
              <w:t xml:space="preserve"> 1307025</w:t>
            </w:r>
          </w:p>
          <w:p w:rsidR="00D36D27" w:rsidRPr="00D36D27" w:rsidRDefault="00D36D27" w:rsidP="00D36D27"/>
        </w:tc>
      </w:tr>
    </w:tbl>
    <w:p w:rsidR="006537C2" w:rsidRDefault="006537C2" w:rsidP="004E4B02">
      <w:pPr>
        <w:pStyle w:val="NoSpacing"/>
      </w:pPr>
    </w:p>
    <w:p w:rsidR="006537C2" w:rsidRDefault="006537C2">
      <w:r>
        <w:br w:type="page"/>
      </w:r>
    </w:p>
    <w:p w:rsidR="004416AD" w:rsidRDefault="006D7413" w:rsidP="006D7413">
      <w:pPr>
        <w:pStyle w:val="Salutation"/>
        <w:rPr>
          <w:b/>
          <w:sz w:val="32"/>
          <w:szCs w:val="32"/>
          <w:u w:val="single"/>
        </w:rPr>
      </w:pPr>
      <w:r w:rsidRPr="006D7413">
        <w:rPr>
          <w:b/>
          <w:sz w:val="32"/>
          <w:szCs w:val="32"/>
          <w:u w:val="single"/>
        </w:rPr>
        <w:lastRenderedPageBreak/>
        <w:t>Problem Statement:</w:t>
      </w:r>
    </w:p>
    <w:p w:rsidR="006D7413" w:rsidRPr="008242CA" w:rsidRDefault="006D7413" w:rsidP="006D7413">
      <w:pPr>
        <w:tabs>
          <w:tab w:val="left" w:pos="1385"/>
        </w:tabs>
        <w:jc w:val="both"/>
        <w:rPr>
          <w:sz w:val="24"/>
          <w:szCs w:val="24"/>
        </w:rPr>
      </w:pPr>
      <w:r w:rsidRPr="008242CA">
        <w:rPr>
          <w:sz w:val="24"/>
          <w:szCs w:val="24"/>
        </w:rPr>
        <w:t>In this lab, we were assigned to wri</w:t>
      </w:r>
      <w:r w:rsidR="00675F77">
        <w:rPr>
          <w:sz w:val="24"/>
          <w:szCs w:val="24"/>
        </w:rPr>
        <w:t>te a program to design a syntax</w:t>
      </w:r>
      <w:r w:rsidRPr="008242CA">
        <w:rPr>
          <w:sz w:val="24"/>
          <w:szCs w:val="24"/>
        </w:rPr>
        <w:t xml:space="preserve"> analyzer of our own that will include the followings: </w:t>
      </w:r>
    </w:p>
    <w:p w:rsidR="006D7413" w:rsidRPr="008242CA" w:rsidRDefault="00675F77" w:rsidP="00675F77">
      <w:pPr>
        <w:pStyle w:val="ListParagraph"/>
        <w:numPr>
          <w:ilvl w:val="0"/>
          <w:numId w:val="1"/>
        </w:numPr>
        <w:tabs>
          <w:tab w:val="left" w:pos="1385"/>
        </w:tabs>
        <w:jc w:val="both"/>
        <w:rPr>
          <w:sz w:val="24"/>
          <w:szCs w:val="24"/>
        </w:rPr>
      </w:pPr>
      <w:r w:rsidRPr="00675F77">
        <w:rPr>
          <w:sz w:val="24"/>
          <w:szCs w:val="24"/>
        </w:rPr>
        <w:t>Expression evaluation</w:t>
      </w:r>
    </w:p>
    <w:p w:rsidR="006D7413" w:rsidRPr="008242CA" w:rsidRDefault="00675F77" w:rsidP="00675F77">
      <w:pPr>
        <w:pStyle w:val="ListParagraph"/>
        <w:numPr>
          <w:ilvl w:val="0"/>
          <w:numId w:val="1"/>
        </w:numPr>
        <w:tabs>
          <w:tab w:val="left" w:pos="1385"/>
        </w:tabs>
        <w:jc w:val="both"/>
        <w:rPr>
          <w:sz w:val="24"/>
          <w:szCs w:val="24"/>
        </w:rPr>
      </w:pPr>
      <w:r w:rsidRPr="00675F77">
        <w:rPr>
          <w:sz w:val="24"/>
          <w:szCs w:val="24"/>
        </w:rPr>
        <w:t>Control flow (if then else)</w:t>
      </w:r>
    </w:p>
    <w:p w:rsidR="006D7413" w:rsidRPr="008242CA" w:rsidRDefault="00675F77" w:rsidP="00675F77">
      <w:pPr>
        <w:pStyle w:val="ListParagraph"/>
        <w:numPr>
          <w:ilvl w:val="0"/>
          <w:numId w:val="1"/>
        </w:numPr>
        <w:tabs>
          <w:tab w:val="left" w:pos="1385"/>
        </w:tabs>
        <w:jc w:val="both"/>
        <w:rPr>
          <w:sz w:val="24"/>
          <w:szCs w:val="24"/>
        </w:rPr>
      </w:pPr>
      <w:r w:rsidRPr="00675F77">
        <w:rPr>
          <w:sz w:val="24"/>
          <w:szCs w:val="24"/>
        </w:rPr>
        <w:t>Switch –case statement</w:t>
      </w:r>
    </w:p>
    <w:p w:rsidR="006D7413" w:rsidRDefault="00675F77" w:rsidP="00675F77">
      <w:pPr>
        <w:pStyle w:val="ListParagraph"/>
        <w:numPr>
          <w:ilvl w:val="0"/>
          <w:numId w:val="1"/>
        </w:numPr>
        <w:tabs>
          <w:tab w:val="left" w:pos="1385"/>
        </w:tabs>
        <w:jc w:val="both"/>
        <w:rPr>
          <w:sz w:val="24"/>
          <w:szCs w:val="24"/>
        </w:rPr>
      </w:pPr>
      <w:r w:rsidRPr="00675F77">
        <w:rPr>
          <w:sz w:val="24"/>
          <w:szCs w:val="24"/>
        </w:rPr>
        <w:t>Loop (optional but strongly recommended)</w:t>
      </w:r>
    </w:p>
    <w:p w:rsidR="00ED422C" w:rsidRPr="00ED422C" w:rsidRDefault="00ED422C" w:rsidP="00ED422C">
      <w:pPr>
        <w:rPr>
          <w:sz w:val="28"/>
          <w:szCs w:val="28"/>
        </w:rPr>
      </w:pPr>
    </w:p>
    <w:p w:rsidR="00ED422C" w:rsidRDefault="00ED422C" w:rsidP="00ED422C">
      <w:pPr>
        <w:pStyle w:val="ListParagraph"/>
        <w:rPr>
          <w:sz w:val="28"/>
          <w:szCs w:val="28"/>
        </w:rPr>
      </w:pPr>
    </w:p>
    <w:p w:rsidR="00656D6B" w:rsidRDefault="00656D6B" w:rsidP="00ED422C"/>
    <w:p w:rsidR="00341EC1" w:rsidRDefault="00341EC1" w:rsidP="00ED422C"/>
    <w:p w:rsidR="00656D6B" w:rsidRDefault="00656D6B"/>
    <w:p w:rsidR="00341EC1" w:rsidRDefault="00FC1F84" w:rsidP="00ED422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Fl</w:t>
      </w:r>
      <w:r w:rsidR="00656D6B" w:rsidRPr="00656D6B">
        <w:rPr>
          <w:b/>
          <w:sz w:val="32"/>
          <w:u w:val="single"/>
        </w:rPr>
        <w:t>ex Program:</w:t>
      </w:r>
    </w:p>
    <w:p w:rsidR="00341EC1" w:rsidRDefault="00341EC1" w:rsidP="00ED422C">
      <w:pPr>
        <w:rPr>
          <w:b/>
          <w:sz w:val="32"/>
          <w:u w:val="single"/>
        </w:rPr>
      </w:pPr>
    </w:p>
    <w:p w:rsidR="00341EC1" w:rsidRPr="00341EC1" w:rsidRDefault="00341EC1" w:rsidP="00341EC1">
      <w:pPr>
        <w:pStyle w:val="NoSpacing"/>
      </w:pPr>
      <w:r w:rsidRPr="00341EC1">
        <w:t>%{</w:t>
      </w:r>
    </w:p>
    <w:p w:rsidR="00341EC1" w:rsidRPr="00341EC1" w:rsidRDefault="00341EC1" w:rsidP="00341EC1">
      <w:pPr>
        <w:pStyle w:val="NoSpacing"/>
      </w:pPr>
    </w:p>
    <w:p w:rsidR="00341EC1" w:rsidRPr="00341EC1" w:rsidRDefault="00341EC1" w:rsidP="00341EC1">
      <w:pPr>
        <w:pStyle w:val="NoSpacing"/>
      </w:pPr>
      <w:r w:rsidRPr="00341EC1">
        <w:t>#include &lt;</w:t>
      </w:r>
      <w:proofErr w:type="spellStart"/>
      <w:r w:rsidRPr="00341EC1">
        <w:t>stdio.h</w:t>
      </w:r>
      <w:proofErr w:type="spellEnd"/>
      <w:r w:rsidRPr="00341EC1">
        <w:t>&gt;</w:t>
      </w:r>
    </w:p>
    <w:p w:rsidR="00341EC1" w:rsidRPr="00341EC1" w:rsidRDefault="00341EC1" w:rsidP="00341EC1">
      <w:pPr>
        <w:pStyle w:val="NoSpacing"/>
      </w:pPr>
      <w:r w:rsidRPr="00341EC1">
        <w:t>#include &lt;</w:t>
      </w:r>
      <w:proofErr w:type="spellStart"/>
      <w:r w:rsidRPr="00341EC1">
        <w:t>stdlib.h</w:t>
      </w:r>
      <w:proofErr w:type="spellEnd"/>
      <w:r w:rsidRPr="00341EC1">
        <w:t>&gt;</w:t>
      </w:r>
    </w:p>
    <w:p w:rsidR="00341EC1" w:rsidRPr="00341EC1" w:rsidRDefault="00341EC1" w:rsidP="00341EC1">
      <w:pPr>
        <w:pStyle w:val="NoSpacing"/>
      </w:pPr>
      <w:r w:rsidRPr="00341EC1">
        <w:t>#include &lt;</w:t>
      </w:r>
      <w:proofErr w:type="spellStart"/>
      <w:r w:rsidRPr="00341EC1">
        <w:t>math.h</w:t>
      </w:r>
      <w:proofErr w:type="spellEnd"/>
      <w:r w:rsidRPr="00341EC1">
        <w:t>&gt;</w:t>
      </w:r>
    </w:p>
    <w:p w:rsidR="00341EC1" w:rsidRPr="00341EC1" w:rsidRDefault="00341EC1" w:rsidP="00341EC1">
      <w:pPr>
        <w:pStyle w:val="NoSpacing"/>
      </w:pPr>
      <w:r w:rsidRPr="00341EC1">
        <w:t>#include "1307025.tab.h"</w:t>
      </w:r>
    </w:p>
    <w:p w:rsidR="00341EC1" w:rsidRPr="00341EC1" w:rsidRDefault="00341EC1" w:rsidP="00341EC1">
      <w:pPr>
        <w:pStyle w:val="NoSpacing"/>
      </w:pPr>
    </w:p>
    <w:p w:rsidR="00341EC1" w:rsidRPr="00341EC1" w:rsidRDefault="00341EC1" w:rsidP="00341EC1">
      <w:pPr>
        <w:pStyle w:val="NoSpacing"/>
      </w:pPr>
      <w:r w:rsidRPr="00341EC1">
        <w:t>%}</w:t>
      </w:r>
    </w:p>
    <w:p w:rsidR="00341EC1" w:rsidRPr="00341EC1" w:rsidRDefault="00341EC1" w:rsidP="00341EC1">
      <w:pPr>
        <w:pStyle w:val="NoSpacing"/>
      </w:pPr>
    </w:p>
    <w:p w:rsidR="00341EC1" w:rsidRPr="00341EC1" w:rsidRDefault="00341EC1" w:rsidP="00341EC1">
      <w:pPr>
        <w:pStyle w:val="NoSpacing"/>
      </w:pPr>
      <w:r w:rsidRPr="00341EC1">
        <w:t>%%</w:t>
      </w:r>
    </w:p>
    <w:p w:rsidR="00341EC1" w:rsidRPr="00341EC1" w:rsidRDefault="00341EC1" w:rsidP="00341EC1">
      <w:pPr>
        <w:pStyle w:val="NoSpacing"/>
      </w:pPr>
    </w:p>
    <w:p w:rsidR="00341EC1" w:rsidRPr="00341EC1" w:rsidRDefault="00341EC1" w:rsidP="00341EC1">
      <w:pPr>
        <w:pStyle w:val="NoSpacing"/>
      </w:pPr>
      <w:r w:rsidRPr="00341EC1">
        <w:t>[-</w:t>
      </w:r>
      <w:proofErr w:type="gramStart"/>
      <w:r w:rsidRPr="00341EC1">
        <w:t>]?[</w:t>
      </w:r>
      <w:proofErr w:type="gramEnd"/>
      <w:r w:rsidRPr="00341EC1">
        <w:t xml:space="preserve">0-9]*[.]?[0-9]+ </w:t>
      </w:r>
      <w:r w:rsidRPr="00341EC1">
        <w:tab/>
        <w:t xml:space="preserve">{ </w:t>
      </w:r>
      <w:proofErr w:type="spellStart"/>
      <w:r w:rsidRPr="00341EC1">
        <w:t>yylval.flt</w:t>
      </w:r>
      <w:proofErr w:type="spellEnd"/>
      <w:r w:rsidRPr="00341EC1">
        <w:t xml:space="preserve"> = </w:t>
      </w:r>
      <w:proofErr w:type="spellStart"/>
      <w:r w:rsidRPr="00341EC1">
        <w:t>atof</w:t>
      </w:r>
      <w:proofErr w:type="spellEnd"/>
      <w:r w:rsidRPr="00341EC1">
        <w:t>(</w:t>
      </w:r>
      <w:proofErr w:type="spellStart"/>
      <w:r w:rsidRPr="00341EC1">
        <w:t>yytext</w:t>
      </w:r>
      <w:proofErr w:type="spellEnd"/>
      <w:r w:rsidRPr="00341EC1">
        <w:t>); return NUM; }</w:t>
      </w:r>
    </w:p>
    <w:p w:rsidR="00341EC1" w:rsidRPr="00341EC1" w:rsidRDefault="00341EC1" w:rsidP="00341EC1">
      <w:pPr>
        <w:pStyle w:val="NoSpacing"/>
      </w:pPr>
      <w:r w:rsidRPr="00341EC1">
        <w:t>[a-z]</w:t>
      </w:r>
      <w:proofErr w:type="gramStart"/>
      <w:r w:rsidRPr="00341EC1">
        <w:tab/>
        <w:t xml:space="preserve">{ </w:t>
      </w:r>
      <w:proofErr w:type="spellStart"/>
      <w:r w:rsidRPr="00341EC1">
        <w:t>yylval.dec</w:t>
      </w:r>
      <w:proofErr w:type="spellEnd"/>
      <w:proofErr w:type="gramEnd"/>
      <w:r w:rsidRPr="00341EC1">
        <w:t xml:space="preserve"> = *</w:t>
      </w:r>
      <w:proofErr w:type="spellStart"/>
      <w:r w:rsidRPr="00341EC1">
        <w:t>yytext</w:t>
      </w:r>
      <w:proofErr w:type="spellEnd"/>
      <w:r w:rsidRPr="00341EC1">
        <w:t xml:space="preserve"> - 'a'; return ID; }</w:t>
      </w:r>
    </w:p>
    <w:p w:rsidR="00341EC1" w:rsidRPr="00341EC1" w:rsidRDefault="00341EC1" w:rsidP="00341EC1">
      <w:pPr>
        <w:pStyle w:val="NoSpacing"/>
      </w:pPr>
      <w:r w:rsidRPr="00341EC1">
        <w:t xml:space="preserve">"main method" </w:t>
      </w:r>
      <w:proofErr w:type="gramStart"/>
      <w:r w:rsidRPr="00341EC1">
        <w:t>{ return</w:t>
      </w:r>
      <w:proofErr w:type="gramEnd"/>
      <w:r w:rsidRPr="00341EC1">
        <w:t xml:space="preserve"> MAIN; }</w:t>
      </w:r>
    </w:p>
    <w:p w:rsidR="00341EC1" w:rsidRPr="00341EC1" w:rsidRDefault="00341EC1" w:rsidP="00341EC1">
      <w:pPr>
        <w:pStyle w:val="NoSpacing"/>
      </w:pPr>
      <w:r w:rsidRPr="00341EC1">
        <w:t xml:space="preserve">"assign" </w:t>
      </w:r>
      <w:proofErr w:type="gramStart"/>
      <w:r w:rsidRPr="00341EC1">
        <w:t>{ return</w:t>
      </w:r>
      <w:proofErr w:type="gramEnd"/>
      <w:r w:rsidRPr="00341EC1">
        <w:t xml:space="preserve"> ASSIGN; }</w:t>
      </w:r>
    </w:p>
    <w:p w:rsidR="00341EC1" w:rsidRPr="00341EC1" w:rsidRDefault="00341EC1" w:rsidP="00341EC1">
      <w:pPr>
        <w:pStyle w:val="NoSpacing"/>
      </w:pPr>
      <w:r w:rsidRPr="00341EC1">
        <w:t>"if"</w:t>
      </w:r>
      <w:proofErr w:type="gramStart"/>
      <w:r w:rsidRPr="00341EC1">
        <w:tab/>
        <w:t>{ return</w:t>
      </w:r>
      <w:proofErr w:type="gramEnd"/>
      <w:r w:rsidRPr="00341EC1">
        <w:t xml:space="preserve"> IF; }</w:t>
      </w:r>
    </w:p>
    <w:p w:rsidR="00341EC1" w:rsidRPr="00341EC1" w:rsidRDefault="00341EC1" w:rsidP="00341EC1">
      <w:pPr>
        <w:pStyle w:val="NoSpacing"/>
      </w:pPr>
      <w:r w:rsidRPr="00341EC1">
        <w:t>"else"</w:t>
      </w:r>
      <w:proofErr w:type="gramStart"/>
      <w:r w:rsidRPr="00341EC1">
        <w:tab/>
        <w:t>{ return</w:t>
      </w:r>
      <w:proofErr w:type="gramEnd"/>
      <w:r w:rsidRPr="00341EC1">
        <w:t xml:space="preserve"> ELSE; }</w:t>
      </w:r>
    </w:p>
    <w:p w:rsidR="00341EC1" w:rsidRPr="00341EC1" w:rsidRDefault="00341EC1" w:rsidP="00341EC1">
      <w:pPr>
        <w:pStyle w:val="NoSpacing"/>
      </w:pPr>
      <w:r w:rsidRPr="00341EC1">
        <w:t>"</w:t>
      </w:r>
      <w:proofErr w:type="spellStart"/>
      <w:r w:rsidRPr="00341EC1">
        <w:t>var</w:t>
      </w:r>
      <w:proofErr w:type="spellEnd"/>
      <w:r w:rsidRPr="00341EC1">
        <w:t>"</w:t>
      </w:r>
      <w:proofErr w:type="gramStart"/>
      <w:r w:rsidRPr="00341EC1">
        <w:tab/>
        <w:t>{ return</w:t>
      </w:r>
      <w:proofErr w:type="gramEnd"/>
      <w:r w:rsidRPr="00341EC1">
        <w:t xml:space="preserve"> VAR; }</w:t>
      </w:r>
    </w:p>
    <w:p w:rsidR="00341EC1" w:rsidRPr="00341EC1" w:rsidRDefault="00341EC1" w:rsidP="00341EC1">
      <w:pPr>
        <w:pStyle w:val="NoSpacing"/>
      </w:pPr>
      <w:r w:rsidRPr="00341EC1">
        <w:t>[~</w:t>
      </w:r>
      <w:proofErr w:type="gramStart"/>
      <w:r w:rsidRPr="00341EC1">
        <w:t>].+</w:t>
      </w:r>
      <w:proofErr w:type="gramEnd"/>
      <w:r w:rsidRPr="00341EC1">
        <w:t xml:space="preserve"> { return HEADER; }</w:t>
      </w:r>
    </w:p>
    <w:p w:rsidR="00341EC1" w:rsidRPr="00341EC1" w:rsidRDefault="00341EC1" w:rsidP="00341EC1">
      <w:pPr>
        <w:pStyle w:val="NoSpacing"/>
      </w:pPr>
      <w:r w:rsidRPr="00341EC1">
        <w:t xml:space="preserve">"sin" </w:t>
      </w:r>
      <w:proofErr w:type="gramStart"/>
      <w:r w:rsidRPr="00341EC1">
        <w:t>{ return</w:t>
      </w:r>
      <w:proofErr w:type="gramEnd"/>
      <w:r w:rsidRPr="00341EC1">
        <w:t xml:space="preserve"> SIN; }</w:t>
      </w:r>
    </w:p>
    <w:p w:rsidR="00341EC1" w:rsidRPr="00341EC1" w:rsidRDefault="00341EC1" w:rsidP="00341EC1">
      <w:pPr>
        <w:pStyle w:val="NoSpacing"/>
      </w:pPr>
      <w:r w:rsidRPr="00341EC1">
        <w:t xml:space="preserve">"cos" </w:t>
      </w:r>
      <w:proofErr w:type="gramStart"/>
      <w:r w:rsidRPr="00341EC1">
        <w:t>{ return</w:t>
      </w:r>
      <w:proofErr w:type="gramEnd"/>
      <w:r w:rsidRPr="00341EC1">
        <w:t xml:space="preserve"> COS; }</w:t>
      </w:r>
    </w:p>
    <w:p w:rsidR="00341EC1" w:rsidRPr="00341EC1" w:rsidRDefault="00341EC1" w:rsidP="00341EC1">
      <w:pPr>
        <w:pStyle w:val="NoSpacing"/>
      </w:pPr>
      <w:r w:rsidRPr="00341EC1">
        <w:t xml:space="preserve">"tan" </w:t>
      </w:r>
      <w:proofErr w:type="gramStart"/>
      <w:r w:rsidRPr="00341EC1">
        <w:t>{ return</w:t>
      </w:r>
      <w:proofErr w:type="gramEnd"/>
      <w:r w:rsidRPr="00341EC1">
        <w:t xml:space="preserve"> TAN; }</w:t>
      </w:r>
    </w:p>
    <w:p w:rsidR="00341EC1" w:rsidRPr="00341EC1" w:rsidRDefault="00341EC1" w:rsidP="00341EC1">
      <w:pPr>
        <w:pStyle w:val="NoSpacing"/>
      </w:pPr>
      <w:r w:rsidRPr="00341EC1">
        <w:t xml:space="preserve">"log" </w:t>
      </w:r>
      <w:proofErr w:type="gramStart"/>
      <w:r w:rsidRPr="00341EC1">
        <w:t>{ return</w:t>
      </w:r>
      <w:proofErr w:type="gramEnd"/>
      <w:r w:rsidRPr="00341EC1">
        <w:t xml:space="preserve"> LOG; }</w:t>
      </w:r>
    </w:p>
    <w:p w:rsidR="00341EC1" w:rsidRPr="00341EC1" w:rsidRDefault="00341EC1" w:rsidP="00341EC1">
      <w:pPr>
        <w:pStyle w:val="NoSpacing"/>
      </w:pPr>
      <w:r w:rsidRPr="00341EC1">
        <w:t xml:space="preserve">"print" </w:t>
      </w:r>
      <w:proofErr w:type="gramStart"/>
      <w:r w:rsidRPr="00341EC1">
        <w:t>{ return</w:t>
      </w:r>
      <w:proofErr w:type="gramEnd"/>
      <w:r w:rsidRPr="00341EC1">
        <w:t xml:space="preserve"> PRINT; }</w:t>
      </w:r>
    </w:p>
    <w:p w:rsidR="00341EC1" w:rsidRPr="00341EC1" w:rsidRDefault="00341EC1" w:rsidP="00341EC1">
      <w:pPr>
        <w:pStyle w:val="NoSpacing"/>
      </w:pPr>
      <w:r w:rsidRPr="00341EC1">
        <w:lastRenderedPageBreak/>
        <w:t xml:space="preserve">"fact" </w:t>
      </w:r>
      <w:proofErr w:type="gramStart"/>
      <w:r w:rsidRPr="00341EC1">
        <w:t>{ return</w:t>
      </w:r>
      <w:proofErr w:type="gramEnd"/>
      <w:r w:rsidRPr="00341EC1">
        <w:t xml:space="preserve"> FACT; }</w:t>
      </w:r>
    </w:p>
    <w:p w:rsidR="00341EC1" w:rsidRPr="00341EC1" w:rsidRDefault="00341EC1" w:rsidP="00341EC1">
      <w:pPr>
        <w:pStyle w:val="NoSpacing"/>
      </w:pPr>
      <w:r w:rsidRPr="00341EC1">
        <w:t>"</w:t>
      </w:r>
      <w:proofErr w:type="spellStart"/>
      <w:r w:rsidRPr="00341EC1">
        <w:t>gcd</w:t>
      </w:r>
      <w:proofErr w:type="spellEnd"/>
      <w:r w:rsidRPr="00341EC1">
        <w:t xml:space="preserve">" </w:t>
      </w:r>
      <w:proofErr w:type="gramStart"/>
      <w:r w:rsidRPr="00341EC1">
        <w:t>{ return</w:t>
      </w:r>
      <w:proofErr w:type="gramEnd"/>
      <w:r w:rsidRPr="00341EC1">
        <w:t xml:space="preserve"> GCD; }</w:t>
      </w:r>
    </w:p>
    <w:p w:rsidR="00341EC1" w:rsidRPr="00341EC1" w:rsidRDefault="00341EC1" w:rsidP="00341EC1">
      <w:pPr>
        <w:pStyle w:val="NoSpacing"/>
      </w:pPr>
      <w:r w:rsidRPr="00341EC1">
        <w:t xml:space="preserve">"lcm" </w:t>
      </w:r>
      <w:proofErr w:type="gramStart"/>
      <w:r w:rsidRPr="00341EC1">
        <w:t>{ return</w:t>
      </w:r>
      <w:proofErr w:type="gramEnd"/>
      <w:r w:rsidRPr="00341EC1">
        <w:t xml:space="preserve"> LCM; }</w:t>
      </w:r>
    </w:p>
    <w:p w:rsidR="00341EC1" w:rsidRPr="00341EC1" w:rsidRDefault="00341EC1" w:rsidP="00341EC1">
      <w:pPr>
        <w:pStyle w:val="NoSpacing"/>
      </w:pPr>
      <w:r w:rsidRPr="00341EC1">
        <w:t xml:space="preserve">"loop" </w:t>
      </w:r>
      <w:proofErr w:type="gramStart"/>
      <w:r w:rsidRPr="00341EC1">
        <w:t>{ return</w:t>
      </w:r>
      <w:proofErr w:type="gramEnd"/>
      <w:r w:rsidRPr="00341EC1">
        <w:t xml:space="preserve"> LOOP; }</w:t>
      </w:r>
    </w:p>
    <w:p w:rsidR="00341EC1" w:rsidRPr="00341EC1" w:rsidRDefault="00341EC1" w:rsidP="00341EC1">
      <w:pPr>
        <w:pStyle w:val="NoSpacing"/>
      </w:pPr>
      <w:r w:rsidRPr="00341EC1">
        <w:t xml:space="preserve">"switch" </w:t>
      </w:r>
      <w:proofErr w:type="gramStart"/>
      <w:r w:rsidRPr="00341EC1">
        <w:t>{ return</w:t>
      </w:r>
      <w:proofErr w:type="gramEnd"/>
      <w:r w:rsidRPr="00341EC1">
        <w:t xml:space="preserve"> SWITCH; }</w:t>
      </w:r>
    </w:p>
    <w:p w:rsidR="00341EC1" w:rsidRPr="00341EC1" w:rsidRDefault="00341EC1" w:rsidP="00341EC1">
      <w:pPr>
        <w:pStyle w:val="NoSpacing"/>
      </w:pPr>
      <w:r w:rsidRPr="00341EC1">
        <w:t xml:space="preserve">"case" </w:t>
      </w:r>
      <w:proofErr w:type="gramStart"/>
      <w:r w:rsidRPr="00341EC1">
        <w:t>{ return</w:t>
      </w:r>
      <w:proofErr w:type="gramEnd"/>
      <w:r w:rsidRPr="00341EC1">
        <w:t xml:space="preserve"> CASE; }</w:t>
      </w:r>
    </w:p>
    <w:p w:rsidR="00341EC1" w:rsidRPr="00341EC1" w:rsidRDefault="00341EC1" w:rsidP="00341EC1">
      <w:pPr>
        <w:pStyle w:val="NoSpacing"/>
      </w:pPr>
      <w:r w:rsidRPr="00341EC1">
        <w:t xml:space="preserve">"default" </w:t>
      </w:r>
      <w:proofErr w:type="gramStart"/>
      <w:r w:rsidRPr="00341EC1">
        <w:t>{ return</w:t>
      </w:r>
      <w:proofErr w:type="gramEnd"/>
      <w:r w:rsidRPr="00341EC1">
        <w:t xml:space="preserve"> DEFAULT; }</w:t>
      </w:r>
    </w:p>
    <w:p w:rsidR="00341EC1" w:rsidRPr="00341EC1" w:rsidRDefault="00341EC1" w:rsidP="00341EC1">
      <w:pPr>
        <w:pStyle w:val="NoSpacing"/>
      </w:pPr>
      <w:r w:rsidRPr="00341EC1">
        <w:t>[-+/*^&lt;</w:t>
      </w:r>
      <w:proofErr w:type="gramStart"/>
      <w:r w:rsidRPr="00341EC1">
        <w:t>&gt;,(</w:t>
      </w:r>
      <w:proofErr w:type="gramEnd"/>
      <w:r w:rsidRPr="00341EC1">
        <w:t>){}:`]</w:t>
      </w:r>
      <w:r w:rsidRPr="00341EC1">
        <w:tab/>
        <w:t>{ return *</w:t>
      </w:r>
      <w:proofErr w:type="spellStart"/>
      <w:r w:rsidRPr="00341EC1">
        <w:t>yytext</w:t>
      </w:r>
      <w:proofErr w:type="spellEnd"/>
      <w:r w:rsidRPr="00341EC1">
        <w:t>; }</w:t>
      </w:r>
    </w:p>
    <w:p w:rsidR="00341EC1" w:rsidRPr="00341EC1" w:rsidRDefault="00341EC1" w:rsidP="00341EC1">
      <w:pPr>
        <w:pStyle w:val="NoSpacing"/>
      </w:pPr>
      <w:r w:rsidRPr="00341EC1">
        <w:t xml:space="preserve">[ </w:t>
      </w:r>
      <w:proofErr w:type="gramStart"/>
      <w:r w:rsidRPr="00341EC1">
        <w:t>\t\n]*</w:t>
      </w:r>
      <w:proofErr w:type="gramEnd"/>
      <w:r w:rsidRPr="00341EC1">
        <w:tab/>
        <w:t>{}</w:t>
      </w:r>
    </w:p>
    <w:p w:rsidR="00341EC1" w:rsidRPr="00341EC1" w:rsidRDefault="00341EC1" w:rsidP="00341EC1">
      <w:pPr>
        <w:pStyle w:val="NoSpacing"/>
      </w:pPr>
      <w:r w:rsidRPr="00341EC1">
        <w:t>"--".+ {}</w:t>
      </w:r>
    </w:p>
    <w:p w:rsidR="00341EC1" w:rsidRPr="00341EC1" w:rsidRDefault="00341EC1" w:rsidP="00341EC1">
      <w:pPr>
        <w:pStyle w:val="NoSpacing"/>
      </w:pPr>
      <w:r w:rsidRPr="00341EC1">
        <w:t>"$*"</w:t>
      </w:r>
      <w:proofErr w:type="gramStart"/>
      <w:r w:rsidRPr="00341EC1">
        <w:t>(.*</w:t>
      </w:r>
      <w:proofErr w:type="gramEnd"/>
      <w:r w:rsidRPr="00341EC1">
        <w:t>|\n)*"*$" {}</w:t>
      </w:r>
    </w:p>
    <w:p w:rsidR="00341EC1" w:rsidRPr="00341EC1" w:rsidRDefault="00341EC1" w:rsidP="00341EC1">
      <w:pPr>
        <w:pStyle w:val="NoSpacing"/>
      </w:pPr>
      <w:r w:rsidRPr="00341EC1">
        <w:t>.</w:t>
      </w:r>
      <w:r w:rsidRPr="00341EC1">
        <w:tab/>
      </w:r>
      <w:proofErr w:type="gramStart"/>
      <w:r w:rsidRPr="00341EC1">
        <w:t xml:space="preserve">{ </w:t>
      </w:r>
      <w:proofErr w:type="spellStart"/>
      <w:r w:rsidRPr="00341EC1">
        <w:t>yyerror</w:t>
      </w:r>
      <w:proofErr w:type="spellEnd"/>
      <w:proofErr w:type="gramEnd"/>
      <w:r w:rsidRPr="00341EC1">
        <w:t>("Unknown Character.\n"); }</w:t>
      </w:r>
    </w:p>
    <w:p w:rsidR="00341EC1" w:rsidRPr="00341EC1" w:rsidRDefault="00341EC1" w:rsidP="00341EC1">
      <w:pPr>
        <w:pStyle w:val="NoSpacing"/>
      </w:pPr>
    </w:p>
    <w:p w:rsidR="00341EC1" w:rsidRPr="00341EC1" w:rsidRDefault="00341EC1" w:rsidP="00341EC1">
      <w:pPr>
        <w:pStyle w:val="NoSpacing"/>
      </w:pPr>
      <w:r w:rsidRPr="00341EC1">
        <w:t>%%</w:t>
      </w:r>
    </w:p>
    <w:p w:rsidR="00341EC1" w:rsidRPr="00341EC1" w:rsidRDefault="00341EC1" w:rsidP="00341EC1">
      <w:pPr>
        <w:pStyle w:val="NoSpacing"/>
      </w:pPr>
    </w:p>
    <w:p w:rsidR="00341EC1" w:rsidRPr="00341EC1" w:rsidRDefault="00341EC1" w:rsidP="00341EC1">
      <w:pPr>
        <w:pStyle w:val="NoSpacing"/>
      </w:pPr>
      <w:proofErr w:type="spellStart"/>
      <w:r w:rsidRPr="00341EC1">
        <w:t>int</w:t>
      </w:r>
      <w:proofErr w:type="spellEnd"/>
      <w:r w:rsidRPr="00341EC1">
        <w:t xml:space="preserve"> </w:t>
      </w:r>
      <w:proofErr w:type="gramStart"/>
      <w:r w:rsidRPr="00341EC1">
        <w:t>main(</w:t>
      </w:r>
      <w:proofErr w:type="gramEnd"/>
      <w:r w:rsidRPr="00341EC1">
        <w:t>){</w:t>
      </w:r>
    </w:p>
    <w:p w:rsidR="00341EC1" w:rsidRPr="00341EC1" w:rsidRDefault="00341EC1" w:rsidP="00341EC1">
      <w:pPr>
        <w:pStyle w:val="NoSpacing"/>
      </w:pPr>
      <w:r w:rsidRPr="00341EC1">
        <w:tab/>
      </w:r>
      <w:proofErr w:type="spellStart"/>
      <w:proofErr w:type="gramStart"/>
      <w:r w:rsidRPr="00341EC1">
        <w:t>freopen</w:t>
      </w:r>
      <w:proofErr w:type="spellEnd"/>
      <w:r w:rsidRPr="00341EC1">
        <w:t>(</w:t>
      </w:r>
      <w:proofErr w:type="gramEnd"/>
      <w:r w:rsidRPr="00341EC1">
        <w:t xml:space="preserve">"input.txt", "r", </w:t>
      </w:r>
      <w:proofErr w:type="spellStart"/>
      <w:r w:rsidRPr="00341EC1">
        <w:t>stdin</w:t>
      </w:r>
      <w:proofErr w:type="spellEnd"/>
      <w:r w:rsidRPr="00341EC1">
        <w:t>);</w:t>
      </w:r>
    </w:p>
    <w:p w:rsidR="00341EC1" w:rsidRPr="00341EC1" w:rsidRDefault="00341EC1" w:rsidP="00341EC1">
      <w:pPr>
        <w:pStyle w:val="NoSpacing"/>
      </w:pPr>
      <w:r w:rsidRPr="00341EC1">
        <w:tab/>
      </w:r>
      <w:proofErr w:type="spellStart"/>
      <w:proofErr w:type="gramStart"/>
      <w:r w:rsidRPr="00341EC1">
        <w:t>freopen</w:t>
      </w:r>
      <w:proofErr w:type="spellEnd"/>
      <w:r w:rsidRPr="00341EC1">
        <w:t>(</w:t>
      </w:r>
      <w:proofErr w:type="gramEnd"/>
      <w:r w:rsidRPr="00341EC1">
        <w:t xml:space="preserve">"output.txt", "w", </w:t>
      </w:r>
      <w:proofErr w:type="spellStart"/>
      <w:r w:rsidRPr="00341EC1">
        <w:t>stdout</w:t>
      </w:r>
      <w:proofErr w:type="spellEnd"/>
      <w:r w:rsidRPr="00341EC1">
        <w:t>);</w:t>
      </w:r>
    </w:p>
    <w:p w:rsidR="00341EC1" w:rsidRPr="00341EC1" w:rsidRDefault="00341EC1" w:rsidP="00341EC1">
      <w:pPr>
        <w:pStyle w:val="NoSpacing"/>
      </w:pPr>
      <w:r w:rsidRPr="00341EC1">
        <w:tab/>
      </w:r>
      <w:proofErr w:type="spellStart"/>
      <w:proofErr w:type="gramStart"/>
      <w:r w:rsidRPr="00341EC1">
        <w:t>yyparse</w:t>
      </w:r>
      <w:proofErr w:type="spellEnd"/>
      <w:r w:rsidRPr="00341EC1">
        <w:t>(</w:t>
      </w:r>
      <w:proofErr w:type="gramEnd"/>
      <w:r w:rsidRPr="00341EC1">
        <w:t>);</w:t>
      </w:r>
    </w:p>
    <w:p w:rsidR="00341EC1" w:rsidRPr="00341EC1" w:rsidRDefault="00341EC1" w:rsidP="00341EC1">
      <w:pPr>
        <w:pStyle w:val="NoSpacing"/>
      </w:pPr>
      <w:r w:rsidRPr="00341EC1">
        <w:tab/>
        <w:t>return 0;</w:t>
      </w:r>
    </w:p>
    <w:p w:rsidR="00FC1F84" w:rsidRPr="00341EC1" w:rsidRDefault="00341EC1" w:rsidP="00341EC1">
      <w:pPr>
        <w:pStyle w:val="NoSpacing"/>
      </w:pPr>
      <w:r w:rsidRPr="00341EC1">
        <w:t>}</w:t>
      </w:r>
    </w:p>
    <w:p w:rsidR="00FC1F84" w:rsidRDefault="00FC1F84" w:rsidP="00ED422C">
      <w:pPr>
        <w:rPr>
          <w:b/>
          <w:sz w:val="32"/>
          <w:u w:val="single"/>
        </w:rPr>
      </w:pPr>
    </w:p>
    <w:p w:rsidR="00FC1F84" w:rsidRDefault="00FC1F84" w:rsidP="00ED422C">
      <w:pPr>
        <w:rPr>
          <w:b/>
          <w:sz w:val="32"/>
          <w:u w:val="single"/>
        </w:rPr>
      </w:pPr>
    </w:p>
    <w:p w:rsidR="00FC1F84" w:rsidRDefault="00FC1F84" w:rsidP="00ED422C">
      <w:pPr>
        <w:rPr>
          <w:b/>
          <w:sz w:val="32"/>
          <w:u w:val="single"/>
        </w:rPr>
      </w:pPr>
    </w:p>
    <w:p w:rsidR="00FC1F84" w:rsidRDefault="00FC1F84" w:rsidP="00ED422C">
      <w:pPr>
        <w:rPr>
          <w:b/>
          <w:sz w:val="32"/>
          <w:u w:val="single"/>
        </w:rPr>
      </w:pPr>
    </w:p>
    <w:p w:rsidR="00341EC1" w:rsidRDefault="00341EC1" w:rsidP="00ED422C">
      <w:pPr>
        <w:rPr>
          <w:b/>
          <w:sz w:val="32"/>
          <w:u w:val="single"/>
        </w:rPr>
      </w:pPr>
    </w:p>
    <w:p w:rsidR="00341EC1" w:rsidRDefault="00341EC1" w:rsidP="00ED422C">
      <w:pPr>
        <w:rPr>
          <w:b/>
          <w:sz w:val="32"/>
          <w:u w:val="single"/>
        </w:rPr>
      </w:pPr>
    </w:p>
    <w:p w:rsidR="00341EC1" w:rsidRDefault="00341EC1" w:rsidP="00ED422C">
      <w:pPr>
        <w:rPr>
          <w:b/>
          <w:sz w:val="32"/>
          <w:u w:val="single"/>
        </w:rPr>
      </w:pPr>
    </w:p>
    <w:p w:rsidR="00341EC1" w:rsidRDefault="00341EC1" w:rsidP="00ED422C">
      <w:pPr>
        <w:rPr>
          <w:b/>
          <w:sz w:val="32"/>
          <w:u w:val="single"/>
        </w:rPr>
      </w:pPr>
    </w:p>
    <w:p w:rsidR="00341EC1" w:rsidRDefault="00341EC1" w:rsidP="00ED422C">
      <w:pPr>
        <w:rPr>
          <w:b/>
          <w:sz w:val="32"/>
          <w:u w:val="single"/>
        </w:rPr>
      </w:pPr>
    </w:p>
    <w:p w:rsidR="00341EC1" w:rsidRDefault="00341EC1" w:rsidP="00ED422C">
      <w:pPr>
        <w:rPr>
          <w:b/>
          <w:sz w:val="32"/>
          <w:u w:val="single"/>
        </w:rPr>
      </w:pPr>
    </w:p>
    <w:p w:rsidR="00341EC1" w:rsidRDefault="00341EC1" w:rsidP="00ED422C">
      <w:pPr>
        <w:rPr>
          <w:b/>
          <w:sz w:val="32"/>
          <w:u w:val="single"/>
        </w:rPr>
      </w:pPr>
    </w:p>
    <w:p w:rsidR="00341EC1" w:rsidRDefault="00341EC1" w:rsidP="00ED422C">
      <w:pPr>
        <w:rPr>
          <w:b/>
          <w:sz w:val="32"/>
          <w:u w:val="single"/>
        </w:rPr>
      </w:pPr>
    </w:p>
    <w:p w:rsidR="00341EC1" w:rsidRDefault="00341EC1" w:rsidP="00ED422C">
      <w:pPr>
        <w:rPr>
          <w:b/>
          <w:sz w:val="32"/>
          <w:u w:val="single"/>
        </w:rPr>
      </w:pPr>
    </w:p>
    <w:p w:rsidR="00341EC1" w:rsidRDefault="00341EC1" w:rsidP="00ED422C">
      <w:pPr>
        <w:rPr>
          <w:b/>
          <w:sz w:val="32"/>
          <w:u w:val="single"/>
        </w:rPr>
      </w:pPr>
    </w:p>
    <w:p w:rsidR="00341EC1" w:rsidRDefault="00FC1F8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Bison</w:t>
      </w:r>
      <w:r w:rsidRPr="00656D6B">
        <w:rPr>
          <w:b/>
          <w:sz w:val="32"/>
          <w:u w:val="single"/>
        </w:rPr>
        <w:t xml:space="preserve"> Program:</w:t>
      </w:r>
    </w:p>
    <w:p w:rsidR="00341EC1" w:rsidRDefault="00341EC1" w:rsidP="00341EC1">
      <w:pPr>
        <w:pStyle w:val="NoSpacing"/>
      </w:pPr>
      <w:r>
        <w:t>%{</w:t>
      </w:r>
    </w:p>
    <w:p w:rsidR="00341EC1" w:rsidRDefault="00341EC1" w:rsidP="00341EC1">
      <w:pPr>
        <w:pStyle w:val="NoSpacing"/>
      </w:pPr>
    </w:p>
    <w:p w:rsidR="00341EC1" w:rsidRDefault="00341EC1" w:rsidP="00341EC1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41EC1" w:rsidRDefault="00341EC1" w:rsidP="00341EC1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41EC1" w:rsidRDefault="00341EC1" w:rsidP="00341EC1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341EC1" w:rsidRDefault="00341EC1" w:rsidP="00341EC1">
      <w:pPr>
        <w:pStyle w:val="NoSpacing"/>
      </w:pPr>
      <w:r>
        <w:t>#define pi 3.14159265358979323846264</w:t>
      </w:r>
    </w:p>
    <w:p w:rsidR="00341EC1" w:rsidRDefault="00341EC1" w:rsidP="00341EC1">
      <w:pPr>
        <w:pStyle w:val="NoSpacing"/>
      </w:pPr>
    </w:p>
    <w:p w:rsidR="00341EC1" w:rsidRDefault="00341EC1" w:rsidP="00341EC1">
      <w:pPr>
        <w:pStyle w:val="NoSpacing"/>
      </w:pPr>
      <w:r>
        <w:t xml:space="preserve">double </w:t>
      </w:r>
      <w:proofErr w:type="spellStart"/>
      <w:proofErr w:type="gramStart"/>
      <w:r>
        <w:t>sym</w:t>
      </w:r>
      <w:proofErr w:type="spellEnd"/>
      <w:r>
        <w:t>[</w:t>
      </w:r>
      <w:proofErr w:type="gramEnd"/>
      <w:r>
        <w:t>26];</w:t>
      </w:r>
    </w:p>
    <w:p w:rsidR="00341EC1" w:rsidRDefault="00341EC1" w:rsidP="00341EC1">
      <w:pPr>
        <w:pStyle w:val="NoSpacing"/>
      </w:pPr>
      <w:r>
        <w:t xml:space="preserve">double </w:t>
      </w:r>
      <w:proofErr w:type="spellStart"/>
      <w:r>
        <w:t>default_val</w:t>
      </w:r>
      <w:proofErr w:type="spellEnd"/>
      <w:r>
        <w:t>;</w:t>
      </w:r>
    </w:p>
    <w:p w:rsidR="00341EC1" w:rsidRDefault="00341EC1" w:rsidP="00341EC1">
      <w:pPr>
        <w:pStyle w:val="NoSpacing"/>
      </w:pPr>
      <w:r>
        <w:t xml:space="preserve">double </w:t>
      </w:r>
      <w:proofErr w:type="spellStart"/>
      <w:r>
        <w:t>switch_val</w:t>
      </w:r>
      <w:proofErr w:type="spellEnd"/>
      <w:r>
        <w:t>;</w:t>
      </w:r>
    </w:p>
    <w:p w:rsidR="00341EC1" w:rsidRDefault="00341EC1" w:rsidP="00341EC1">
      <w:pPr>
        <w:pStyle w:val="NoSpacing"/>
      </w:pPr>
      <w:r>
        <w:t>double flag=0;</w:t>
      </w:r>
    </w:p>
    <w:p w:rsidR="00341EC1" w:rsidRDefault="00341EC1" w:rsidP="00341EC1">
      <w:pPr>
        <w:pStyle w:val="NoSpacing"/>
      </w:pPr>
    </w:p>
    <w:p w:rsidR="00341EC1" w:rsidRDefault="00341EC1" w:rsidP="00341EC1">
      <w:pPr>
        <w:pStyle w:val="NoSpacing"/>
      </w:pPr>
      <w:r>
        <w:t>%}</w:t>
      </w:r>
    </w:p>
    <w:p w:rsidR="00341EC1" w:rsidRDefault="00341EC1" w:rsidP="00341EC1">
      <w:pPr>
        <w:pStyle w:val="NoSpacing"/>
      </w:pPr>
    </w:p>
    <w:p w:rsidR="00341EC1" w:rsidRDefault="00341EC1" w:rsidP="00341EC1">
      <w:pPr>
        <w:pStyle w:val="NoSpacing"/>
      </w:pPr>
      <w:r>
        <w:t>%</w:t>
      </w:r>
      <w:proofErr w:type="gramStart"/>
      <w:r>
        <w:t>union{</w:t>
      </w:r>
      <w:proofErr w:type="gramEnd"/>
    </w:p>
    <w:p w:rsidR="00341EC1" w:rsidRDefault="00341EC1" w:rsidP="00341EC1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dec</w:t>
      </w:r>
      <w:proofErr w:type="spellEnd"/>
      <w:r>
        <w:t>;</w:t>
      </w:r>
    </w:p>
    <w:p w:rsidR="00341EC1" w:rsidRDefault="00341EC1" w:rsidP="00341EC1">
      <w:pPr>
        <w:pStyle w:val="NoSpacing"/>
      </w:pPr>
      <w:r>
        <w:tab/>
        <w:t xml:space="preserve">double </w:t>
      </w:r>
      <w:proofErr w:type="spellStart"/>
      <w:r>
        <w:t>flt</w:t>
      </w:r>
      <w:proofErr w:type="spellEnd"/>
      <w:r>
        <w:t>;</w:t>
      </w:r>
    </w:p>
    <w:p w:rsidR="00341EC1" w:rsidRDefault="00341EC1" w:rsidP="00341EC1">
      <w:pPr>
        <w:pStyle w:val="NoSpacing"/>
      </w:pPr>
      <w:r>
        <w:t>}</w:t>
      </w:r>
    </w:p>
    <w:p w:rsidR="00341EC1" w:rsidRDefault="00341EC1" w:rsidP="00341EC1">
      <w:pPr>
        <w:pStyle w:val="NoSpacing"/>
      </w:pPr>
    </w:p>
    <w:p w:rsidR="00341EC1" w:rsidRDefault="00341EC1" w:rsidP="00341EC1">
      <w:pPr>
        <w:pStyle w:val="NoSpacing"/>
      </w:pPr>
      <w:r>
        <w:t>%token&lt;</w:t>
      </w:r>
      <w:proofErr w:type="spellStart"/>
      <w:r>
        <w:t>dec</w:t>
      </w:r>
      <w:proofErr w:type="spellEnd"/>
      <w:r>
        <w:t>&gt; ID</w:t>
      </w:r>
    </w:p>
    <w:p w:rsidR="00341EC1" w:rsidRDefault="00341EC1" w:rsidP="00341EC1">
      <w:pPr>
        <w:pStyle w:val="NoSpacing"/>
      </w:pPr>
      <w:r>
        <w:t>%token&lt;</w:t>
      </w:r>
      <w:proofErr w:type="spellStart"/>
      <w:r>
        <w:t>flt</w:t>
      </w:r>
      <w:proofErr w:type="spellEnd"/>
      <w:r>
        <w:t>&gt; NUM</w:t>
      </w:r>
    </w:p>
    <w:p w:rsidR="00341EC1" w:rsidRDefault="00341EC1" w:rsidP="00341EC1">
      <w:pPr>
        <w:pStyle w:val="NoSpacing"/>
      </w:pPr>
      <w:r>
        <w:t>%token VAR MAIN IF ELSE HEADER SIN COS TAN LOG PRINT FACT GCD LCM ASSIGN SWITCH CASE DEFAULT LOOP</w:t>
      </w:r>
    </w:p>
    <w:p w:rsidR="00341EC1" w:rsidRDefault="00341EC1" w:rsidP="00341EC1">
      <w:pPr>
        <w:pStyle w:val="NoSpacing"/>
      </w:pPr>
      <w:r>
        <w:t>%type&lt;</w:t>
      </w:r>
      <w:proofErr w:type="spellStart"/>
      <w:r>
        <w:t>flt</w:t>
      </w:r>
      <w:proofErr w:type="spellEnd"/>
      <w:r>
        <w:t>&gt; statement expression start</w:t>
      </w:r>
    </w:p>
    <w:p w:rsidR="00341EC1" w:rsidRDefault="00341EC1" w:rsidP="00341EC1">
      <w:pPr>
        <w:pStyle w:val="NoSpacing"/>
      </w:pPr>
      <w:r>
        <w:t>%</w:t>
      </w:r>
      <w:proofErr w:type="spellStart"/>
      <w:r>
        <w:t>nonassoc</w:t>
      </w:r>
      <w:proofErr w:type="spellEnd"/>
      <w:r>
        <w:t xml:space="preserve"> IFX</w:t>
      </w:r>
    </w:p>
    <w:p w:rsidR="00341EC1" w:rsidRDefault="00341EC1" w:rsidP="00341EC1">
      <w:pPr>
        <w:pStyle w:val="NoSpacing"/>
      </w:pPr>
      <w:r>
        <w:t>%</w:t>
      </w:r>
      <w:proofErr w:type="spellStart"/>
      <w:r>
        <w:t>nonassoc</w:t>
      </w:r>
      <w:proofErr w:type="spellEnd"/>
      <w:r>
        <w:t xml:space="preserve"> ELSE</w:t>
      </w:r>
    </w:p>
    <w:p w:rsidR="00341EC1" w:rsidRPr="00341EC1" w:rsidRDefault="00341EC1" w:rsidP="00341EC1">
      <w:pPr>
        <w:pStyle w:val="NoSpacing"/>
      </w:pPr>
      <w:r w:rsidRPr="00341EC1">
        <w:t>%left '&lt;' '&gt;'</w:t>
      </w:r>
    </w:p>
    <w:p w:rsidR="00341EC1" w:rsidRPr="00341EC1" w:rsidRDefault="00341EC1" w:rsidP="00341EC1">
      <w:pPr>
        <w:pStyle w:val="NoSpacing"/>
      </w:pPr>
      <w:r w:rsidRPr="00341EC1">
        <w:t>%left '+' '-'</w:t>
      </w:r>
    </w:p>
    <w:p w:rsidR="00341EC1" w:rsidRPr="00341EC1" w:rsidRDefault="00341EC1" w:rsidP="00341EC1">
      <w:pPr>
        <w:pStyle w:val="NoSpacing"/>
      </w:pPr>
      <w:r w:rsidRPr="00341EC1">
        <w:t>%left '*' '/'</w:t>
      </w:r>
    </w:p>
    <w:p w:rsidR="00341EC1" w:rsidRPr="00341EC1" w:rsidRDefault="00341EC1" w:rsidP="00341EC1">
      <w:pPr>
        <w:pStyle w:val="NoSpacing"/>
      </w:pPr>
      <w:r w:rsidRPr="00341EC1">
        <w:t>%right '^'</w:t>
      </w:r>
    </w:p>
    <w:p w:rsidR="00341EC1" w:rsidRPr="00341EC1" w:rsidRDefault="00341EC1" w:rsidP="00341EC1">
      <w:pPr>
        <w:pStyle w:val="NoSpacing"/>
      </w:pPr>
      <w:r w:rsidRPr="00341EC1">
        <w:t>%left UMINUS</w:t>
      </w:r>
    </w:p>
    <w:p w:rsidR="00341EC1" w:rsidRPr="00341EC1" w:rsidRDefault="00341EC1" w:rsidP="00341EC1">
      <w:pPr>
        <w:pStyle w:val="NoSpacing"/>
      </w:pPr>
      <w:r w:rsidRPr="00341EC1">
        <w:t>%left FACT</w:t>
      </w:r>
    </w:p>
    <w:p w:rsidR="00341EC1" w:rsidRPr="00341EC1" w:rsidRDefault="00341EC1" w:rsidP="00341EC1">
      <w:pPr>
        <w:pStyle w:val="NoSpacing"/>
      </w:pPr>
    </w:p>
    <w:p w:rsidR="00341EC1" w:rsidRPr="00341EC1" w:rsidRDefault="00341EC1" w:rsidP="00341EC1">
      <w:pPr>
        <w:pStyle w:val="NoSpacing"/>
      </w:pPr>
      <w:r w:rsidRPr="00341EC1">
        <w:t>%%</w:t>
      </w:r>
    </w:p>
    <w:p w:rsidR="00341EC1" w:rsidRPr="00341EC1" w:rsidRDefault="00341EC1" w:rsidP="00341EC1">
      <w:pPr>
        <w:pStyle w:val="NoSpacing"/>
      </w:pPr>
    </w:p>
    <w:p w:rsidR="00341EC1" w:rsidRPr="00341EC1" w:rsidRDefault="00341EC1" w:rsidP="00341EC1">
      <w:pPr>
        <w:pStyle w:val="NoSpacing"/>
      </w:pPr>
      <w:r w:rsidRPr="00341EC1">
        <w:t xml:space="preserve">program: headers MAIN '(' ')' '{' </w:t>
      </w:r>
      <w:proofErr w:type="spellStart"/>
      <w:r w:rsidRPr="00341EC1">
        <w:t>fstatement</w:t>
      </w:r>
      <w:proofErr w:type="spellEnd"/>
      <w:r w:rsidRPr="00341EC1">
        <w:t xml:space="preserve"> '}'</w:t>
      </w:r>
    </w:p>
    <w:p w:rsidR="00341EC1" w:rsidRPr="00341EC1" w:rsidRDefault="00341EC1" w:rsidP="00341EC1">
      <w:pPr>
        <w:pStyle w:val="NoSpacing"/>
      </w:pPr>
      <w:r w:rsidRPr="00341EC1">
        <w:tab/>
        <w:t>;</w:t>
      </w:r>
    </w:p>
    <w:p w:rsidR="00341EC1" w:rsidRPr="00341EC1" w:rsidRDefault="00341EC1" w:rsidP="00341EC1">
      <w:pPr>
        <w:pStyle w:val="NoSpacing"/>
      </w:pPr>
      <w:r w:rsidRPr="00341EC1">
        <w:tab/>
      </w:r>
    </w:p>
    <w:p w:rsidR="00341EC1" w:rsidRPr="00341EC1" w:rsidRDefault="00341EC1" w:rsidP="00341EC1">
      <w:pPr>
        <w:pStyle w:val="NoSpacing"/>
      </w:pPr>
      <w:r w:rsidRPr="00341EC1">
        <w:t>headers: /* empty */</w:t>
      </w:r>
    </w:p>
    <w:p w:rsidR="00341EC1" w:rsidRPr="00341EC1" w:rsidRDefault="00341EC1" w:rsidP="00341EC1">
      <w:pPr>
        <w:pStyle w:val="NoSpacing"/>
      </w:pPr>
      <w:r w:rsidRPr="00341EC1">
        <w:tab/>
        <w:t>| headers HEADER</w:t>
      </w:r>
    </w:p>
    <w:p w:rsidR="00341EC1" w:rsidRPr="00341EC1" w:rsidRDefault="00341EC1" w:rsidP="00341EC1">
      <w:pPr>
        <w:pStyle w:val="NoSpacing"/>
      </w:pPr>
      <w:r w:rsidRPr="00341EC1">
        <w:tab/>
        <w:t>;</w:t>
      </w:r>
    </w:p>
    <w:p w:rsidR="00341EC1" w:rsidRPr="00341EC1" w:rsidRDefault="00341EC1" w:rsidP="00341EC1">
      <w:pPr>
        <w:pStyle w:val="NoSpacing"/>
      </w:pPr>
    </w:p>
    <w:p w:rsidR="00341EC1" w:rsidRPr="00341EC1" w:rsidRDefault="00341EC1" w:rsidP="00341EC1">
      <w:pPr>
        <w:pStyle w:val="NoSpacing"/>
      </w:pPr>
      <w:proofErr w:type="spellStart"/>
      <w:r w:rsidRPr="00341EC1">
        <w:lastRenderedPageBreak/>
        <w:t>fstatement</w:t>
      </w:r>
      <w:proofErr w:type="spellEnd"/>
      <w:r w:rsidRPr="00341EC1">
        <w:t>: /* empty */</w:t>
      </w:r>
    </w:p>
    <w:p w:rsidR="00341EC1" w:rsidRPr="00341EC1" w:rsidRDefault="00341EC1" w:rsidP="00341EC1">
      <w:pPr>
        <w:pStyle w:val="NoSpacing"/>
      </w:pPr>
      <w:r w:rsidRPr="00341EC1">
        <w:tab/>
        <w:t xml:space="preserve">| </w:t>
      </w:r>
      <w:proofErr w:type="spellStart"/>
      <w:r w:rsidRPr="00341EC1">
        <w:t>fstatement</w:t>
      </w:r>
      <w:proofErr w:type="spellEnd"/>
      <w:r w:rsidRPr="00341EC1">
        <w:t xml:space="preserve"> statement</w:t>
      </w:r>
    </w:p>
    <w:p w:rsidR="00341EC1" w:rsidRDefault="00341EC1" w:rsidP="00341EC1">
      <w:pPr>
        <w:pStyle w:val="NoSpacing"/>
      </w:pPr>
      <w:r>
        <w:tab/>
        <w:t>;</w:t>
      </w:r>
    </w:p>
    <w:p w:rsidR="00341EC1" w:rsidRDefault="00341EC1" w:rsidP="00341EC1">
      <w:pPr>
        <w:pStyle w:val="NoSpacing"/>
      </w:pPr>
      <w:r>
        <w:tab/>
      </w:r>
    </w:p>
    <w:p w:rsidR="00341EC1" w:rsidRDefault="00341EC1" w:rsidP="00341EC1">
      <w:pPr>
        <w:pStyle w:val="NoSpacing"/>
      </w:pPr>
      <w:r>
        <w:t>statement: '`'</w:t>
      </w:r>
    </w:p>
    <w:p w:rsidR="00341EC1" w:rsidRDefault="00341EC1" w:rsidP="00341EC1">
      <w:pPr>
        <w:pStyle w:val="NoSpacing"/>
      </w:pPr>
      <w:r>
        <w:tab/>
        <w:t>| declaration '`'</w:t>
      </w:r>
    </w:p>
    <w:p w:rsidR="00341EC1" w:rsidRDefault="00341EC1" w:rsidP="00341EC1">
      <w:pPr>
        <w:pStyle w:val="NoSpacing"/>
      </w:pPr>
      <w:r>
        <w:tab/>
        <w:t xml:space="preserve">| expression '`'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("%lf\n", $1); }</w:t>
      </w:r>
    </w:p>
    <w:p w:rsidR="00341EC1" w:rsidRDefault="00341EC1" w:rsidP="00341EC1">
      <w:pPr>
        <w:pStyle w:val="NoSpacing"/>
      </w:pPr>
      <w:r>
        <w:tab/>
        <w:t xml:space="preserve">| ID ASSIGN expression '`' </w:t>
      </w:r>
      <w:proofErr w:type="gramStart"/>
      <w:r>
        <w:t xml:space="preserve">{ </w:t>
      </w:r>
      <w:proofErr w:type="spellStart"/>
      <w:r>
        <w:t>sym</w:t>
      </w:r>
      <w:proofErr w:type="spellEnd"/>
      <w:proofErr w:type="gramEnd"/>
      <w:r>
        <w:t>[$1] = $3; }</w:t>
      </w:r>
    </w:p>
    <w:p w:rsidR="00341EC1" w:rsidRDefault="00341EC1" w:rsidP="00341EC1">
      <w:pPr>
        <w:pStyle w:val="NoSpacing"/>
      </w:pPr>
      <w:r>
        <w:tab/>
        <w:t>| IF ':' expression ':' expression '`' %</w:t>
      </w:r>
      <w:proofErr w:type="spellStart"/>
      <w:r>
        <w:t>prec</w:t>
      </w:r>
      <w:proofErr w:type="spellEnd"/>
      <w:r>
        <w:t xml:space="preserve"> IFX { </w:t>
      </w:r>
    </w:p>
    <w:p w:rsidR="00341EC1" w:rsidRPr="00341EC1" w:rsidRDefault="00341EC1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$3)</w:t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>
        <w:tab/>
      </w:r>
      <w:proofErr w:type="spellStart"/>
      <w:r w:rsidRPr="00341EC1">
        <w:t>printf</w:t>
      </w:r>
      <w:proofErr w:type="spellEnd"/>
      <w:r w:rsidRPr="00341EC1">
        <w:t>("value of expression in IF: %lf\n", $5);</w:t>
      </w:r>
    </w:p>
    <w:p w:rsidR="00341EC1" w:rsidRPr="00341EC1" w:rsidRDefault="00341EC1" w:rsidP="00341EC1">
      <w:pPr>
        <w:pStyle w:val="NoSpacing"/>
      </w:pP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>
        <w:t>else</w:t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proofErr w:type="spellStart"/>
      <w:proofErr w:type="gramStart"/>
      <w:r w:rsidRPr="00341EC1">
        <w:t>printf</w:t>
      </w:r>
      <w:proofErr w:type="spellEnd"/>
      <w:r w:rsidRPr="00341EC1">
        <w:t>(</w:t>
      </w:r>
      <w:proofErr w:type="gramEnd"/>
      <w:r w:rsidRPr="00341EC1">
        <w:t>"condition value zero in IF block\n");</w:t>
      </w:r>
    </w:p>
    <w:p w:rsidR="00341EC1" w:rsidRPr="00341EC1" w:rsidRDefault="00341EC1" w:rsidP="00341EC1">
      <w:pPr>
        <w:pStyle w:val="NoSpacing"/>
      </w:pP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</w:r>
      <w:r w:rsidRPr="00341EC1">
        <w:tab/>
        <w:t xml:space="preserve"> }</w:t>
      </w:r>
    </w:p>
    <w:p w:rsidR="00341EC1" w:rsidRDefault="00341EC1" w:rsidP="00341EC1">
      <w:pPr>
        <w:pStyle w:val="NoSpacing"/>
      </w:pPr>
      <w:r>
        <w:tab/>
        <w:t>| IF ':' expression ':' expression '`' ELSE expression '`' {</w:t>
      </w:r>
    </w:p>
    <w:p w:rsidR="00341EC1" w:rsidRDefault="00341EC1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$3)</w:t>
      </w:r>
    </w:p>
    <w:p w:rsidR="00341EC1" w:rsidRDefault="00341EC1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expression in IF: %lf\n", $5);</w:t>
      </w:r>
    </w:p>
    <w:p w:rsidR="00341EC1" w:rsidRDefault="00341EC1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41EC1" w:rsidRDefault="00341EC1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expression in ELSE: %lf\n", $8);</w:t>
      </w:r>
    </w:p>
    <w:p w:rsidR="00341EC1" w:rsidRDefault="00341EC1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41EC1" w:rsidRDefault="00341EC1" w:rsidP="00341EC1">
      <w:pPr>
        <w:pStyle w:val="NoSpacing"/>
      </w:pPr>
      <w:r>
        <w:tab/>
        <w:t xml:space="preserve">| </w:t>
      </w:r>
      <w:proofErr w:type="spellStart"/>
      <w:r>
        <w:t>switchcase</w:t>
      </w:r>
      <w:proofErr w:type="spellEnd"/>
      <w:r>
        <w:t xml:space="preserve"> { </w:t>
      </w:r>
    </w:p>
    <w:p w:rsidR="00341EC1" w:rsidRDefault="00341EC1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 == 0)</w:t>
      </w:r>
    </w:p>
    <w:p w:rsidR="00341EC1" w:rsidRDefault="00341EC1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"%lf\n", </w:t>
      </w:r>
      <w:proofErr w:type="spellStart"/>
      <w:r>
        <w:t>default_val</w:t>
      </w:r>
      <w:proofErr w:type="spellEnd"/>
      <w:r>
        <w:t xml:space="preserve">); </w:t>
      </w:r>
    </w:p>
    <w:p w:rsidR="00341EC1" w:rsidRDefault="00341EC1" w:rsidP="00341EC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341EC1" w:rsidRDefault="00341EC1" w:rsidP="00341EC1">
      <w:pPr>
        <w:pStyle w:val="NoSpacing"/>
      </w:pPr>
      <w:r>
        <w:tab/>
        <w:t>| LOOP '(' ID ':' expression ',' expression ')' '(' expression '`' ')' {</w:t>
      </w:r>
    </w:p>
    <w:p w:rsidR="00341EC1" w:rsidRDefault="00341EC1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41EC1" w:rsidRDefault="00341EC1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=$5; </w:t>
      </w:r>
      <w:proofErr w:type="spellStart"/>
      <w:r>
        <w:t>i</w:t>
      </w:r>
      <w:proofErr w:type="spellEnd"/>
      <w:r>
        <w:t xml:space="preserve">&lt;=$7; </w:t>
      </w:r>
      <w:proofErr w:type="spellStart"/>
      <w:r>
        <w:t>i</w:t>
      </w:r>
      <w:proofErr w:type="spellEnd"/>
      <w:r>
        <w:t>++)</w:t>
      </w:r>
    </w:p>
    <w:p w:rsidR="00341EC1" w:rsidRDefault="00341EC1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expression in loop: %lf\n", $10);</w:t>
      </w:r>
    </w:p>
    <w:p w:rsidR="00341EC1" w:rsidRDefault="00341EC1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41EC1" w:rsidRDefault="00341EC1" w:rsidP="00341EC1">
      <w:pPr>
        <w:pStyle w:val="NoSpacing"/>
      </w:pPr>
      <w:r>
        <w:tab/>
        <w:t>;</w:t>
      </w:r>
    </w:p>
    <w:p w:rsidR="00341EC1" w:rsidRDefault="00341EC1" w:rsidP="00341EC1">
      <w:pPr>
        <w:pStyle w:val="NoSpacing"/>
      </w:pPr>
    </w:p>
    <w:p w:rsidR="00341EC1" w:rsidRDefault="00341EC1" w:rsidP="00341EC1">
      <w:pPr>
        <w:pStyle w:val="NoSpacing"/>
      </w:pPr>
      <w:proofErr w:type="gramStart"/>
      <w:r>
        <w:t>declaration :</w:t>
      </w:r>
      <w:proofErr w:type="gramEnd"/>
      <w:r>
        <w:t xml:space="preserve"> VAR ids</w:t>
      </w:r>
    </w:p>
    <w:p w:rsidR="00341EC1" w:rsidRDefault="00341EC1" w:rsidP="00341EC1">
      <w:pPr>
        <w:pStyle w:val="NoSpacing"/>
      </w:pPr>
      <w:r>
        <w:tab/>
        <w:t>;</w:t>
      </w:r>
    </w:p>
    <w:p w:rsidR="00341EC1" w:rsidRDefault="00341EC1" w:rsidP="00341EC1">
      <w:pPr>
        <w:pStyle w:val="NoSpacing"/>
      </w:pPr>
      <w:r>
        <w:tab/>
      </w:r>
    </w:p>
    <w:p w:rsidR="00341EC1" w:rsidRDefault="00341EC1" w:rsidP="00341EC1">
      <w:pPr>
        <w:pStyle w:val="NoSpacing"/>
      </w:pPr>
    </w:p>
    <w:p w:rsidR="00341EC1" w:rsidRDefault="00341EC1" w:rsidP="00341EC1">
      <w:pPr>
        <w:pStyle w:val="NoSpacing"/>
      </w:pPr>
      <w:proofErr w:type="gramStart"/>
      <w:r>
        <w:t>ids :</w:t>
      </w:r>
      <w:proofErr w:type="gramEnd"/>
      <w:r>
        <w:t xml:space="preserve"> ids ',' ID</w:t>
      </w:r>
    </w:p>
    <w:p w:rsidR="00341EC1" w:rsidRDefault="00341EC1" w:rsidP="00341EC1">
      <w:pPr>
        <w:pStyle w:val="NoSpacing"/>
      </w:pPr>
      <w:r>
        <w:tab/>
        <w:t>| ID</w:t>
      </w:r>
    </w:p>
    <w:p w:rsidR="00341EC1" w:rsidRDefault="00341EC1" w:rsidP="00341EC1">
      <w:pPr>
        <w:pStyle w:val="NoSpacing"/>
      </w:pPr>
      <w:r>
        <w:tab/>
        <w:t>;</w:t>
      </w:r>
    </w:p>
    <w:p w:rsidR="00341EC1" w:rsidRDefault="00341EC1" w:rsidP="00341EC1">
      <w:pPr>
        <w:pStyle w:val="NoSpacing"/>
      </w:pPr>
    </w:p>
    <w:p w:rsidR="00341EC1" w:rsidRDefault="00341EC1" w:rsidP="00341EC1">
      <w:pPr>
        <w:pStyle w:val="NoSpacing"/>
      </w:pPr>
      <w:r>
        <w:t xml:space="preserve">expression: NUM </w:t>
      </w:r>
      <w:proofErr w:type="gramStart"/>
      <w:r>
        <w:t>{ $</w:t>
      </w:r>
      <w:proofErr w:type="gramEnd"/>
      <w:r>
        <w:t>$ = $1; }</w:t>
      </w:r>
    </w:p>
    <w:p w:rsidR="00341EC1" w:rsidRDefault="00341EC1" w:rsidP="00341EC1">
      <w:pPr>
        <w:pStyle w:val="NoSpacing"/>
      </w:pPr>
      <w:r>
        <w:lastRenderedPageBreak/>
        <w:tab/>
        <w:t xml:space="preserve">| ID </w:t>
      </w:r>
      <w:proofErr w:type="gramStart"/>
      <w:r>
        <w:t>{ $</w:t>
      </w:r>
      <w:proofErr w:type="gramEnd"/>
      <w:r>
        <w:t xml:space="preserve">$ = </w:t>
      </w:r>
      <w:proofErr w:type="spellStart"/>
      <w:r>
        <w:t>sym</w:t>
      </w:r>
      <w:proofErr w:type="spellEnd"/>
      <w:r>
        <w:t>[$1]; }</w:t>
      </w:r>
    </w:p>
    <w:p w:rsidR="00341EC1" w:rsidRDefault="00341EC1" w:rsidP="00341EC1">
      <w:pPr>
        <w:pStyle w:val="NoSpacing"/>
      </w:pPr>
      <w:r>
        <w:tab/>
        <w:t xml:space="preserve">| expression '+' expression </w:t>
      </w:r>
      <w:proofErr w:type="gramStart"/>
      <w:r>
        <w:t>{ $</w:t>
      </w:r>
      <w:proofErr w:type="gramEnd"/>
      <w:r>
        <w:t>$ = $1 + $3; }</w:t>
      </w:r>
    </w:p>
    <w:p w:rsidR="00341EC1" w:rsidRDefault="00341EC1" w:rsidP="00341EC1">
      <w:pPr>
        <w:pStyle w:val="NoSpacing"/>
      </w:pPr>
      <w:r>
        <w:tab/>
        <w:t xml:space="preserve">| expression '-' expression </w:t>
      </w:r>
      <w:proofErr w:type="gramStart"/>
      <w:r>
        <w:t>{ $</w:t>
      </w:r>
      <w:proofErr w:type="gramEnd"/>
      <w:r>
        <w:t>$ = $1 - $3; }</w:t>
      </w:r>
    </w:p>
    <w:p w:rsidR="00341EC1" w:rsidRDefault="00341EC1" w:rsidP="00341EC1">
      <w:pPr>
        <w:pStyle w:val="NoSpacing"/>
      </w:pPr>
      <w:r>
        <w:tab/>
        <w:t xml:space="preserve">| expression '*' expression </w:t>
      </w:r>
      <w:proofErr w:type="gramStart"/>
      <w:r>
        <w:t>{ $</w:t>
      </w:r>
      <w:proofErr w:type="gramEnd"/>
      <w:r>
        <w:t>$ = $1 * $3; }</w:t>
      </w:r>
    </w:p>
    <w:p w:rsidR="00341EC1" w:rsidRDefault="00341EC1" w:rsidP="00341EC1">
      <w:pPr>
        <w:pStyle w:val="NoSpacing"/>
      </w:pPr>
      <w:r>
        <w:tab/>
        <w:t xml:space="preserve">| expression '/' expression { </w:t>
      </w:r>
    </w:p>
    <w:p w:rsidR="00341EC1" w:rsidRDefault="00341EC1" w:rsidP="00341EC1">
      <w:pPr>
        <w:pStyle w:val="NoSpacing"/>
      </w:pPr>
      <w:r>
        <w:tab/>
      </w:r>
      <w:r>
        <w:tab/>
      </w:r>
      <w:r>
        <w:tab/>
      </w:r>
      <w:r w:rsidR="00AF3008">
        <w:tab/>
      </w:r>
      <w:r w:rsidR="00AF3008">
        <w:tab/>
      </w:r>
      <w:proofErr w:type="gramStart"/>
      <w:r>
        <w:t>if(</w:t>
      </w:r>
      <w:proofErr w:type="gramEnd"/>
      <w:r>
        <w:t>$3)</w:t>
      </w:r>
    </w:p>
    <w:p w:rsidR="00341EC1" w:rsidRDefault="00AF3008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41EC1">
        <w:t xml:space="preserve">$$ = $1 / $3; </w:t>
      </w:r>
    </w:p>
    <w:p w:rsidR="00341EC1" w:rsidRDefault="00AF3008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="00341EC1">
        <w:t>else{</w:t>
      </w:r>
      <w:proofErr w:type="gramEnd"/>
    </w:p>
    <w:p w:rsidR="00341EC1" w:rsidRDefault="00AF3008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41EC1">
        <w:t>$$ = 0;</w:t>
      </w:r>
    </w:p>
    <w:p w:rsidR="00341EC1" w:rsidRDefault="00AF3008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341EC1">
        <w:t>printf</w:t>
      </w:r>
      <w:proofErr w:type="spellEnd"/>
      <w:r w:rsidR="00341EC1">
        <w:t>(</w:t>
      </w:r>
      <w:proofErr w:type="gramEnd"/>
      <w:r w:rsidR="00341EC1">
        <w:t>"\</w:t>
      </w:r>
      <w:proofErr w:type="spellStart"/>
      <w:r w:rsidR="00341EC1">
        <w:t>ndivision</w:t>
      </w:r>
      <w:proofErr w:type="spellEnd"/>
      <w:r w:rsidR="00341EC1">
        <w:t xml:space="preserve"> by zero\n");</w:t>
      </w:r>
    </w:p>
    <w:p w:rsidR="00341EC1" w:rsidRDefault="00AF3008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="00341EC1">
        <w:t>}</w:t>
      </w:r>
    </w:p>
    <w:p w:rsidR="00341EC1" w:rsidRDefault="00AF3008" w:rsidP="00341EC1">
      <w:pPr>
        <w:pStyle w:val="NoSpacing"/>
      </w:pPr>
      <w:r>
        <w:tab/>
      </w:r>
      <w:r>
        <w:tab/>
      </w:r>
      <w:r>
        <w:tab/>
      </w:r>
      <w:r>
        <w:tab/>
      </w:r>
      <w:r w:rsidR="00341EC1">
        <w:t>}</w:t>
      </w:r>
    </w:p>
    <w:p w:rsidR="00341EC1" w:rsidRDefault="00341EC1" w:rsidP="00341EC1">
      <w:pPr>
        <w:pStyle w:val="NoSpacing"/>
      </w:pPr>
      <w:r>
        <w:tab/>
        <w:t xml:space="preserve">| expression '^' expression </w:t>
      </w:r>
      <w:proofErr w:type="gramStart"/>
      <w:r>
        <w:t>{ $</w:t>
      </w:r>
      <w:proofErr w:type="gramEnd"/>
      <w:r>
        <w:t>$ = pow($1,$3); }</w:t>
      </w:r>
    </w:p>
    <w:p w:rsidR="00341EC1" w:rsidRDefault="00341EC1" w:rsidP="00341EC1">
      <w:pPr>
        <w:pStyle w:val="NoSpacing"/>
      </w:pPr>
      <w:r>
        <w:tab/>
        <w:t>| '-' expression %</w:t>
      </w:r>
      <w:proofErr w:type="spellStart"/>
      <w:r>
        <w:t>prec</w:t>
      </w:r>
      <w:proofErr w:type="spellEnd"/>
      <w:r>
        <w:t xml:space="preserve"> UMINUS </w:t>
      </w:r>
      <w:proofErr w:type="gramStart"/>
      <w:r>
        <w:t>{ $</w:t>
      </w:r>
      <w:proofErr w:type="gramEnd"/>
      <w:r>
        <w:t>2 = -$2; }</w:t>
      </w:r>
    </w:p>
    <w:p w:rsidR="00341EC1" w:rsidRDefault="00341EC1" w:rsidP="00341EC1">
      <w:pPr>
        <w:pStyle w:val="NoSpacing"/>
      </w:pPr>
      <w:r>
        <w:tab/>
        <w:t xml:space="preserve">| expression '&lt;' expression </w:t>
      </w:r>
      <w:proofErr w:type="gramStart"/>
      <w:r>
        <w:t>{ $</w:t>
      </w:r>
      <w:proofErr w:type="gramEnd"/>
      <w:r>
        <w:t>$ = $1 &lt; $3; }</w:t>
      </w:r>
    </w:p>
    <w:p w:rsidR="00341EC1" w:rsidRDefault="00341EC1" w:rsidP="00341EC1">
      <w:pPr>
        <w:pStyle w:val="NoSpacing"/>
      </w:pPr>
      <w:r>
        <w:tab/>
        <w:t xml:space="preserve">| expression '&gt;' expression </w:t>
      </w:r>
      <w:proofErr w:type="gramStart"/>
      <w:r>
        <w:t>{ $</w:t>
      </w:r>
      <w:proofErr w:type="gramEnd"/>
      <w:r>
        <w:t>$ = $1 &gt; $3; }</w:t>
      </w:r>
    </w:p>
    <w:p w:rsidR="00341EC1" w:rsidRDefault="00341EC1" w:rsidP="00341EC1">
      <w:pPr>
        <w:pStyle w:val="NoSpacing"/>
      </w:pPr>
      <w:r>
        <w:tab/>
        <w:t xml:space="preserve">| '(' expression ')' </w:t>
      </w:r>
      <w:proofErr w:type="gramStart"/>
      <w:r>
        <w:t>{ $</w:t>
      </w:r>
      <w:proofErr w:type="gramEnd"/>
      <w:r>
        <w:t>$ = $2; }</w:t>
      </w:r>
    </w:p>
    <w:p w:rsidR="00341EC1" w:rsidRDefault="00341EC1" w:rsidP="00341EC1">
      <w:pPr>
        <w:pStyle w:val="NoSpacing"/>
      </w:pPr>
      <w:r>
        <w:tab/>
        <w:t xml:space="preserve">| FACT '(' NUM ')' </w:t>
      </w:r>
      <w:proofErr w:type="gramStart"/>
      <w:r>
        <w:t>{ $</w:t>
      </w:r>
      <w:proofErr w:type="gramEnd"/>
      <w:r>
        <w:t>$ = factorial((</w:t>
      </w:r>
      <w:proofErr w:type="spellStart"/>
      <w:r>
        <w:t>int</w:t>
      </w:r>
      <w:proofErr w:type="spellEnd"/>
      <w:r>
        <w:t>)$3) }</w:t>
      </w:r>
    </w:p>
    <w:p w:rsidR="00341EC1" w:rsidRDefault="00341EC1" w:rsidP="00341EC1">
      <w:pPr>
        <w:pStyle w:val="NoSpacing"/>
      </w:pPr>
      <w:r>
        <w:tab/>
        <w:t xml:space="preserve">| GCD '(' NUM ',' NUM ')' </w:t>
      </w:r>
      <w:proofErr w:type="gramStart"/>
      <w:r>
        <w:t>{ $</w:t>
      </w:r>
      <w:proofErr w:type="gramEnd"/>
      <w:r>
        <w:t xml:space="preserve">$ = </w:t>
      </w:r>
      <w:proofErr w:type="spellStart"/>
      <w:r>
        <w:t>GCD_fn</w:t>
      </w:r>
      <w:proofErr w:type="spellEnd"/>
      <w:r>
        <w:t>($3, $5) }</w:t>
      </w:r>
    </w:p>
    <w:p w:rsidR="00341EC1" w:rsidRDefault="00341EC1" w:rsidP="00341EC1">
      <w:pPr>
        <w:pStyle w:val="NoSpacing"/>
      </w:pPr>
      <w:r>
        <w:tab/>
        <w:t xml:space="preserve">| LCM '(' NUM ',' NUM ')' </w:t>
      </w:r>
      <w:proofErr w:type="gramStart"/>
      <w:r>
        <w:t>{ $</w:t>
      </w:r>
      <w:proofErr w:type="gramEnd"/>
      <w:r>
        <w:t xml:space="preserve">$ = </w:t>
      </w:r>
      <w:proofErr w:type="spellStart"/>
      <w:r>
        <w:t>LCM_fn</w:t>
      </w:r>
      <w:proofErr w:type="spellEnd"/>
      <w:r>
        <w:t>($3, $5) }</w:t>
      </w:r>
    </w:p>
    <w:p w:rsidR="00341EC1" w:rsidRDefault="00341EC1" w:rsidP="00341EC1">
      <w:pPr>
        <w:pStyle w:val="NoSpacing"/>
      </w:pPr>
      <w:r>
        <w:tab/>
        <w:t xml:space="preserve">| SIN '(' expression ')' </w:t>
      </w:r>
      <w:proofErr w:type="gramStart"/>
      <w:r>
        <w:t>{ $</w:t>
      </w:r>
      <w:proofErr w:type="gramEnd"/>
      <w:r>
        <w:t>$ = sin($3 * pi / 180); }</w:t>
      </w:r>
    </w:p>
    <w:p w:rsidR="00341EC1" w:rsidRDefault="00341EC1" w:rsidP="00341EC1">
      <w:pPr>
        <w:pStyle w:val="NoSpacing"/>
      </w:pPr>
      <w:r>
        <w:tab/>
        <w:t xml:space="preserve">| COS '(' expression ')' </w:t>
      </w:r>
      <w:proofErr w:type="gramStart"/>
      <w:r>
        <w:t>{ $</w:t>
      </w:r>
      <w:proofErr w:type="gramEnd"/>
      <w:r>
        <w:t>$ = cos($3 * pi / 180); }</w:t>
      </w:r>
    </w:p>
    <w:p w:rsidR="00341EC1" w:rsidRDefault="00341EC1" w:rsidP="00341EC1">
      <w:pPr>
        <w:pStyle w:val="NoSpacing"/>
      </w:pPr>
      <w:r>
        <w:tab/>
        <w:t xml:space="preserve">| TAN '(' expression ')' </w:t>
      </w:r>
      <w:proofErr w:type="gramStart"/>
      <w:r>
        <w:t>{ $</w:t>
      </w:r>
      <w:proofErr w:type="gramEnd"/>
      <w:r>
        <w:t>$ = tan($3 * pi / 180); }</w:t>
      </w:r>
    </w:p>
    <w:p w:rsidR="00341EC1" w:rsidRDefault="00341EC1" w:rsidP="00341EC1">
      <w:pPr>
        <w:pStyle w:val="NoSpacing"/>
      </w:pPr>
      <w:r>
        <w:tab/>
        <w:t xml:space="preserve">| LOG '(' expression ')' </w:t>
      </w:r>
      <w:proofErr w:type="gramStart"/>
      <w:r>
        <w:t>{ $</w:t>
      </w:r>
      <w:proofErr w:type="gramEnd"/>
      <w:r>
        <w:t>$ = log10($3); }</w:t>
      </w:r>
    </w:p>
    <w:p w:rsidR="00341EC1" w:rsidRDefault="00341EC1" w:rsidP="00341EC1">
      <w:pPr>
        <w:pStyle w:val="NoSpacing"/>
      </w:pPr>
      <w:r>
        <w:tab/>
        <w:t xml:space="preserve">| PRINT '(' expression ')' </w:t>
      </w:r>
      <w:proofErr w:type="gramStart"/>
      <w:r>
        <w:t>{ $</w:t>
      </w:r>
      <w:proofErr w:type="gramEnd"/>
      <w:r>
        <w:t>$ = $3; }</w:t>
      </w:r>
    </w:p>
    <w:p w:rsidR="00341EC1" w:rsidRDefault="00341EC1" w:rsidP="00341EC1">
      <w:pPr>
        <w:pStyle w:val="NoSpacing"/>
      </w:pPr>
      <w:r>
        <w:tab/>
        <w:t>;</w:t>
      </w:r>
    </w:p>
    <w:p w:rsidR="00341EC1" w:rsidRDefault="00341EC1" w:rsidP="00341EC1">
      <w:pPr>
        <w:pStyle w:val="NoSpacing"/>
      </w:pPr>
    </w:p>
    <w:p w:rsidR="00341EC1" w:rsidRDefault="00341EC1" w:rsidP="00341EC1">
      <w:pPr>
        <w:pStyle w:val="NoSpacing"/>
      </w:pPr>
      <w:proofErr w:type="spellStart"/>
      <w:r>
        <w:t>switchcase</w:t>
      </w:r>
      <w:proofErr w:type="spellEnd"/>
      <w:r>
        <w:t>:</w:t>
      </w:r>
      <w:r>
        <w:tab/>
        <w:t xml:space="preserve"> start DEFAULT ':' expression '`' </w:t>
      </w:r>
      <w:proofErr w:type="gramStart"/>
      <w:r>
        <w:t xml:space="preserve">{ </w:t>
      </w:r>
      <w:proofErr w:type="spellStart"/>
      <w:r>
        <w:t>default</w:t>
      </w:r>
      <w:proofErr w:type="gramEnd"/>
      <w:r>
        <w:t>_val</w:t>
      </w:r>
      <w:proofErr w:type="spellEnd"/>
      <w:r>
        <w:t xml:space="preserve"> = $4; }</w:t>
      </w:r>
    </w:p>
    <w:p w:rsidR="00341EC1" w:rsidRDefault="00341EC1" w:rsidP="00341EC1">
      <w:pPr>
        <w:pStyle w:val="NoSpacing"/>
      </w:pPr>
      <w:r>
        <w:tab/>
        <w:t>;</w:t>
      </w:r>
    </w:p>
    <w:p w:rsidR="00341EC1" w:rsidRDefault="00341EC1" w:rsidP="00341EC1">
      <w:pPr>
        <w:pStyle w:val="NoSpacing"/>
      </w:pPr>
      <w:r>
        <w:tab/>
      </w:r>
    </w:p>
    <w:p w:rsidR="00341EC1" w:rsidRDefault="00341EC1" w:rsidP="00341EC1">
      <w:pPr>
        <w:pStyle w:val="NoSpacing"/>
      </w:pPr>
      <w:r>
        <w:t>start:</w:t>
      </w:r>
      <w:r>
        <w:tab/>
        <w:t xml:space="preserve"> SWITCH '(' expression ')' ':' </w:t>
      </w:r>
      <w:proofErr w:type="gramStart"/>
      <w:r>
        <w:t xml:space="preserve">{ </w:t>
      </w:r>
      <w:proofErr w:type="spellStart"/>
      <w:r>
        <w:t>switch</w:t>
      </w:r>
      <w:proofErr w:type="gramEnd"/>
      <w:r>
        <w:t>_val</w:t>
      </w:r>
      <w:proofErr w:type="spellEnd"/>
      <w:r>
        <w:t xml:space="preserve"> = $3; }</w:t>
      </w:r>
    </w:p>
    <w:p w:rsidR="00341EC1" w:rsidRDefault="00341EC1" w:rsidP="00341EC1">
      <w:pPr>
        <w:pStyle w:val="NoSpacing"/>
      </w:pPr>
      <w:r>
        <w:tab/>
        <w:t>| start CASE '(' expression ')' ':' expression '`' {</w:t>
      </w:r>
    </w:p>
    <w:p w:rsidR="00341EC1" w:rsidRDefault="00341EC1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$4 == </w:t>
      </w:r>
      <w:proofErr w:type="spellStart"/>
      <w:r>
        <w:t>switch_val</w:t>
      </w:r>
      <w:proofErr w:type="spellEnd"/>
      <w:r>
        <w:t>){</w:t>
      </w:r>
    </w:p>
    <w:p w:rsidR="00341EC1" w:rsidRDefault="00341EC1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"%lf\n", $7);</w:t>
      </w:r>
    </w:p>
    <w:p w:rsidR="00341EC1" w:rsidRDefault="00341EC1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flag=1;</w:t>
      </w:r>
    </w:p>
    <w:p w:rsidR="00341EC1" w:rsidRDefault="00341EC1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41EC1" w:rsidRDefault="00341EC1" w:rsidP="00341E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41EC1" w:rsidRDefault="00341EC1" w:rsidP="00341EC1">
      <w:pPr>
        <w:pStyle w:val="NoSpacing"/>
      </w:pPr>
    </w:p>
    <w:p w:rsidR="00341EC1" w:rsidRDefault="00341EC1" w:rsidP="00341EC1">
      <w:pPr>
        <w:pStyle w:val="NoSpacing"/>
      </w:pPr>
      <w:r>
        <w:t>%%</w:t>
      </w:r>
    </w:p>
    <w:p w:rsidR="00341EC1" w:rsidRDefault="00341EC1" w:rsidP="00341EC1">
      <w:pPr>
        <w:pStyle w:val="NoSpacing"/>
      </w:pPr>
    </w:p>
    <w:p w:rsidR="00341EC1" w:rsidRDefault="00341EC1" w:rsidP="00341EC1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</w:t>
      </w:r>
    </w:p>
    <w:p w:rsidR="00341EC1" w:rsidRDefault="00341EC1" w:rsidP="00341EC1">
      <w:pPr>
        <w:pStyle w:val="NoSpacing"/>
      </w:pPr>
      <w:r>
        <w:tab/>
        <w:t>return 1;</w:t>
      </w:r>
    </w:p>
    <w:p w:rsidR="00341EC1" w:rsidRDefault="00341EC1" w:rsidP="00341EC1">
      <w:pPr>
        <w:pStyle w:val="NoSpacing"/>
      </w:pPr>
      <w:r>
        <w:t>}</w:t>
      </w:r>
    </w:p>
    <w:p w:rsidR="00341EC1" w:rsidRDefault="00341EC1" w:rsidP="00341EC1">
      <w:pPr>
        <w:pStyle w:val="NoSpacing"/>
      </w:pPr>
    </w:p>
    <w:p w:rsidR="00341EC1" w:rsidRDefault="00341EC1" w:rsidP="00341EC1">
      <w:pPr>
        <w:pStyle w:val="NoSpacing"/>
      </w:pPr>
      <w:proofErr w:type="spellStart"/>
      <w:proofErr w:type="gramStart"/>
      <w:r>
        <w:lastRenderedPageBreak/>
        <w:t>yyerror</w:t>
      </w:r>
      <w:proofErr w:type="spellEnd"/>
      <w:r>
        <w:t>(</w:t>
      </w:r>
      <w:proofErr w:type="gramEnd"/>
      <w:r>
        <w:t>char *s){</w:t>
      </w:r>
    </w:p>
    <w:p w:rsidR="00341EC1" w:rsidRDefault="00341EC1" w:rsidP="00341EC1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s);</w:t>
      </w:r>
    </w:p>
    <w:p w:rsidR="00341EC1" w:rsidRDefault="00341EC1" w:rsidP="00341EC1">
      <w:pPr>
        <w:pStyle w:val="NoSpacing"/>
      </w:pPr>
      <w:r>
        <w:t>}</w:t>
      </w:r>
    </w:p>
    <w:p w:rsidR="00341EC1" w:rsidRDefault="00341EC1" w:rsidP="00341EC1">
      <w:pPr>
        <w:pStyle w:val="NoSpacing"/>
      </w:pPr>
    </w:p>
    <w:p w:rsidR="00341EC1" w:rsidRDefault="00341EC1" w:rsidP="00341EC1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341EC1" w:rsidRDefault="00341EC1" w:rsidP="00341EC1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41EC1" w:rsidRDefault="00341EC1" w:rsidP="00341EC1">
      <w:pPr>
        <w:pStyle w:val="NoSpacing"/>
      </w:pPr>
      <w:r>
        <w:t xml:space="preserve">    long x=1;</w:t>
      </w:r>
    </w:p>
    <w:p w:rsidR="00341EC1" w:rsidRDefault="00341EC1" w:rsidP="00341EC1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341EC1" w:rsidRDefault="00341EC1" w:rsidP="00341EC1">
      <w:pPr>
        <w:pStyle w:val="NoSpacing"/>
      </w:pPr>
      <w:r>
        <w:t xml:space="preserve">        x=x*</w:t>
      </w:r>
      <w:proofErr w:type="spellStart"/>
      <w:r>
        <w:t>i</w:t>
      </w:r>
      <w:proofErr w:type="spellEnd"/>
      <w:r>
        <w:t>;</w:t>
      </w:r>
    </w:p>
    <w:p w:rsidR="00341EC1" w:rsidRDefault="00341EC1" w:rsidP="00341EC1">
      <w:pPr>
        <w:pStyle w:val="NoSpacing"/>
      </w:pPr>
      <w:r>
        <w:t xml:space="preserve">    }</w:t>
      </w:r>
    </w:p>
    <w:p w:rsidR="00341EC1" w:rsidRDefault="00341EC1" w:rsidP="00341EC1">
      <w:pPr>
        <w:pStyle w:val="NoSpacing"/>
      </w:pPr>
      <w:r>
        <w:tab/>
        <w:t>return x;</w:t>
      </w:r>
    </w:p>
    <w:p w:rsidR="00341EC1" w:rsidRDefault="00341EC1" w:rsidP="00341EC1">
      <w:pPr>
        <w:pStyle w:val="NoSpacing"/>
      </w:pPr>
      <w:r>
        <w:t>}</w:t>
      </w:r>
    </w:p>
    <w:p w:rsidR="00341EC1" w:rsidRDefault="00341EC1" w:rsidP="00341EC1">
      <w:pPr>
        <w:pStyle w:val="NoSpacing"/>
      </w:pPr>
    </w:p>
    <w:p w:rsidR="00341EC1" w:rsidRDefault="00341EC1" w:rsidP="00341EC1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GCD_</w:t>
      </w:r>
      <w:proofErr w:type="gramStart"/>
      <w:r>
        <w:t>fn</w:t>
      </w:r>
      <w:proofErr w:type="spellEnd"/>
      <w:r>
        <w:t>(</w:t>
      </w:r>
      <w:proofErr w:type="gramEnd"/>
      <w:r>
        <w:t>double n1, double n2){</w:t>
      </w:r>
    </w:p>
    <w:p w:rsidR="00341EC1" w:rsidRDefault="00341EC1" w:rsidP="00341EC1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gcd</w:t>
      </w:r>
      <w:proofErr w:type="spellEnd"/>
      <w:r>
        <w:t xml:space="preserve">, </w:t>
      </w:r>
      <w:proofErr w:type="spellStart"/>
      <w:r>
        <w:t>mul</w:t>
      </w:r>
      <w:proofErr w:type="spellEnd"/>
      <w:r>
        <w:t>, n3, n4;</w:t>
      </w:r>
    </w:p>
    <w:p w:rsidR="00341EC1" w:rsidRDefault="00341EC1" w:rsidP="00341EC1">
      <w:pPr>
        <w:pStyle w:val="NoSpacing"/>
      </w:pPr>
      <w:r>
        <w:tab/>
        <w:t>n3=(</w:t>
      </w:r>
      <w:proofErr w:type="spellStart"/>
      <w:r>
        <w:t>int</w:t>
      </w:r>
      <w:proofErr w:type="spellEnd"/>
      <w:r>
        <w:t>)n1;</w:t>
      </w:r>
    </w:p>
    <w:p w:rsidR="00341EC1" w:rsidRDefault="00341EC1" w:rsidP="00341EC1">
      <w:pPr>
        <w:pStyle w:val="NoSpacing"/>
      </w:pPr>
      <w:r>
        <w:tab/>
        <w:t>n4=(</w:t>
      </w:r>
      <w:proofErr w:type="spellStart"/>
      <w:r>
        <w:t>int</w:t>
      </w:r>
      <w:proofErr w:type="spellEnd"/>
      <w:r>
        <w:t>)n2;</w:t>
      </w:r>
    </w:p>
    <w:p w:rsidR="00341EC1" w:rsidRDefault="00341EC1" w:rsidP="00341EC1">
      <w:pPr>
        <w:pStyle w:val="NoSpacing"/>
      </w:pPr>
      <w:r>
        <w:tab/>
      </w:r>
      <w:proofErr w:type="spellStart"/>
      <w:r>
        <w:t>mul</w:t>
      </w:r>
      <w:proofErr w:type="spellEnd"/>
      <w:r>
        <w:t>=(n3*n4);</w:t>
      </w:r>
    </w:p>
    <w:p w:rsidR="00341EC1" w:rsidRDefault="00341EC1" w:rsidP="00341EC1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n3 &amp;&amp; </w:t>
      </w:r>
      <w:proofErr w:type="spellStart"/>
      <w:r>
        <w:t>i</w:t>
      </w:r>
      <w:proofErr w:type="spellEnd"/>
      <w:r>
        <w:t xml:space="preserve"> &lt;= n4; ++</w:t>
      </w:r>
      <w:proofErr w:type="spellStart"/>
      <w:r>
        <w:t>i</w:t>
      </w:r>
      <w:proofErr w:type="spellEnd"/>
      <w:r>
        <w:t>)</w:t>
      </w:r>
    </w:p>
    <w:p w:rsidR="00341EC1" w:rsidRDefault="00341EC1" w:rsidP="00341EC1">
      <w:pPr>
        <w:pStyle w:val="NoSpacing"/>
      </w:pPr>
      <w:r>
        <w:tab/>
        <w:t>{</w:t>
      </w:r>
    </w:p>
    <w:p w:rsidR="00341EC1" w:rsidRDefault="00341EC1" w:rsidP="00341EC1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n3%i==0 &amp;&amp; n4%i==0)</w:t>
      </w:r>
    </w:p>
    <w:p w:rsidR="00341EC1" w:rsidRDefault="00341EC1" w:rsidP="00341EC1">
      <w:pPr>
        <w:pStyle w:val="NoSpacing"/>
      </w:pPr>
      <w:r>
        <w:tab/>
      </w:r>
      <w:r>
        <w:tab/>
        <w:t xml:space="preserve">   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341EC1" w:rsidRDefault="00341EC1" w:rsidP="00341EC1">
      <w:pPr>
        <w:pStyle w:val="NoSpacing"/>
      </w:pPr>
      <w:r>
        <w:tab/>
        <w:t>}</w:t>
      </w:r>
    </w:p>
    <w:p w:rsidR="00341EC1" w:rsidRDefault="00341EC1" w:rsidP="00341EC1">
      <w:pPr>
        <w:pStyle w:val="NoSpacing"/>
      </w:pPr>
      <w:r>
        <w:tab/>
        <w:t xml:space="preserve">return </w:t>
      </w:r>
      <w:proofErr w:type="spellStart"/>
      <w:r>
        <w:t>gcd</w:t>
      </w:r>
      <w:proofErr w:type="spellEnd"/>
      <w:r>
        <w:t>;</w:t>
      </w:r>
    </w:p>
    <w:p w:rsidR="00341EC1" w:rsidRDefault="00341EC1" w:rsidP="00341EC1">
      <w:pPr>
        <w:pStyle w:val="NoSpacing"/>
      </w:pPr>
      <w:r>
        <w:t>}</w:t>
      </w:r>
    </w:p>
    <w:p w:rsidR="00341EC1" w:rsidRDefault="00341EC1" w:rsidP="00341EC1">
      <w:pPr>
        <w:pStyle w:val="NoSpacing"/>
      </w:pPr>
    </w:p>
    <w:p w:rsidR="00341EC1" w:rsidRDefault="00341EC1" w:rsidP="00341EC1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LCM_</w:t>
      </w:r>
      <w:proofErr w:type="gramStart"/>
      <w:r>
        <w:t>fn</w:t>
      </w:r>
      <w:proofErr w:type="spellEnd"/>
      <w:r>
        <w:t>(</w:t>
      </w:r>
      <w:proofErr w:type="gramEnd"/>
      <w:r>
        <w:t>double n1, double n2){</w:t>
      </w:r>
    </w:p>
    <w:p w:rsidR="00341EC1" w:rsidRDefault="00341EC1" w:rsidP="00341EC1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gcd</w:t>
      </w:r>
      <w:proofErr w:type="spellEnd"/>
      <w:r>
        <w:t xml:space="preserve">, </w:t>
      </w:r>
      <w:proofErr w:type="spellStart"/>
      <w:r>
        <w:t>mul</w:t>
      </w:r>
      <w:proofErr w:type="spellEnd"/>
      <w:r>
        <w:t>, lcm, n3, n4;</w:t>
      </w:r>
    </w:p>
    <w:p w:rsidR="00341EC1" w:rsidRDefault="00341EC1" w:rsidP="00341EC1">
      <w:pPr>
        <w:pStyle w:val="NoSpacing"/>
      </w:pPr>
      <w:r>
        <w:tab/>
        <w:t>n3=(</w:t>
      </w:r>
      <w:proofErr w:type="spellStart"/>
      <w:r>
        <w:t>int</w:t>
      </w:r>
      <w:proofErr w:type="spellEnd"/>
      <w:r>
        <w:t>)n1;</w:t>
      </w:r>
    </w:p>
    <w:p w:rsidR="00341EC1" w:rsidRDefault="00341EC1" w:rsidP="00341EC1">
      <w:pPr>
        <w:pStyle w:val="NoSpacing"/>
      </w:pPr>
      <w:r>
        <w:tab/>
        <w:t>n4=(</w:t>
      </w:r>
      <w:proofErr w:type="spellStart"/>
      <w:r>
        <w:t>int</w:t>
      </w:r>
      <w:proofErr w:type="spellEnd"/>
      <w:r>
        <w:t>)n2;</w:t>
      </w:r>
    </w:p>
    <w:p w:rsidR="00341EC1" w:rsidRDefault="00341EC1" w:rsidP="00341EC1">
      <w:pPr>
        <w:pStyle w:val="NoSpacing"/>
      </w:pPr>
      <w:r>
        <w:tab/>
      </w:r>
      <w:proofErr w:type="spellStart"/>
      <w:r>
        <w:t>mul</w:t>
      </w:r>
      <w:proofErr w:type="spellEnd"/>
      <w:r>
        <w:t>=(n3*n4);</w:t>
      </w:r>
    </w:p>
    <w:p w:rsidR="00341EC1" w:rsidRDefault="00341EC1" w:rsidP="00341EC1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n3 &amp;&amp; </w:t>
      </w:r>
      <w:proofErr w:type="spellStart"/>
      <w:r>
        <w:t>i</w:t>
      </w:r>
      <w:proofErr w:type="spellEnd"/>
      <w:r>
        <w:t xml:space="preserve"> &lt;= n4; ++</w:t>
      </w:r>
      <w:proofErr w:type="spellStart"/>
      <w:r>
        <w:t>i</w:t>
      </w:r>
      <w:proofErr w:type="spellEnd"/>
      <w:r>
        <w:t>)</w:t>
      </w:r>
    </w:p>
    <w:p w:rsidR="00341EC1" w:rsidRDefault="00341EC1" w:rsidP="00341EC1">
      <w:pPr>
        <w:pStyle w:val="NoSpacing"/>
      </w:pPr>
      <w:r>
        <w:tab/>
        <w:t>{</w:t>
      </w:r>
    </w:p>
    <w:p w:rsidR="00341EC1" w:rsidRDefault="00341EC1" w:rsidP="00341EC1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n3%i==0 &amp;&amp; n4%i==0)</w:t>
      </w:r>
    </w:p>
    <w:p w:rsidR="00341EC1" w:rsidRDefault="00341EC1" w:rsidP="00341EC1">
      <w:pPr>
        <w:pStyle w:val="NoSpacing"/>
      </w:pPr>
      <w:r>
        <w:tab/>
      </w:r>
      <w:r>
        <w:tab/>
        <w:t xml:space="preserve">   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341EC1" w:rsidRDefault="00341EC1" w:rsidP="00341EC1">
      <w:pPr>
        <w:pStyle w:val="NoSpacing"/>
      </w:pPr>
      <w:r>
        <w:tab/>
        <w:t>}</w:t>
      </w:r>
    </w:p>
    <w:p w:rsidR="00341EC1" w:rsidRDefault="00341EC1" w:rsidP="00341EC1">
      <w:pPr>
        <w:pStyle w:val="NoSpacing"/>
      </w:pPr>
      <w:r>
        <w:tab/>
        <w:t>lcm=(</w:t>
      </w:r>
      <w:proofErr w:type="spellStart"/>
      <w:r>
        <w:t>mul</w:t>
      </w:r>
      <w:proofErr w:type="spellEnd"/>
      <w:r>
        <w:t>/</w:t>
      </w:r>
      <w:proofErr w:type="spellStart"/>
      <w:r>
        <w:t>gcd</w:t>
      </w:r>
      <w:proofErr w:type="spellEnd"/>
      <w:r>
        <w:t>);</w:t>
      </w:r>
    </w:p>
    <w:p w:rsidR="00341EC1" w:rsidRDefault="00341EC1" w:rsidP="00341EC1">
      <w:pPr>
        <w:pStyle w:val="NoSpacing"/>
      </w:pPr>
      <w:r>
        <w:tab/>
        <w:t>return lcm;</w:t>
      </w:r>
    </w:p>
    <w:p w:rsidR="00656D6B" w:rsidRPr="00281F2C" w:rsidRDefault="00341EC1" w:rsidP="00341EC1">
      <w:pPr>
        <w:pStyle w:val="NoSpacing"/>
        <w:rPr>
          <w:b/>
          <w:sz w:val="32"/>
          <w:u w:val="single"/>
        </w:rPr>
      </w:pPr>
      <w:r>
        <w:t>}</w:t>
      </w:r>
      <w:r w:rsidR="00656D6B">
        <w:br w:type="page"/>
      </w:r>
    </w:p>
    <w:p w:rsidR="00656D6B" w:rsidRDefault="00656D6B" w:rsidP="00656D6B">
      <w:pPr>
        <w:pStyle w:val="NoSpacing"/>
        <w:rPr>
          <w:b/>
          <w:sz w:val="32"/>
          <w:szCs w:val="32"/>
          <w:u w:val="single"/>
        </w:rPr>
      </w:pPr>
      <w:r w:rsidRPr="00656D6B">
        <w:rPr>
          <w:b/>
          <w:sz w:val="32"/>
          <w:szCs w:val="32"/>
          <w:u w:val="single"/>
        </w:rPr>
        <w:lastRenderedPageBreak/>
        <w:t>Input:</w:t>
      </w:r>
    </w:p>
    <w:p w:rsidR="00341EC1" w:rsidRPr="00341EC1" w:rsidRDefault="00341EC1" w:rsidP="00341EC1">
      <w:pPr>
        <w:pStyle w:val="NoSpacing"/>
      </w:pPr>
      <w:r w:rsidRPr="00341EC1">
        <w:t>~MyHeader1</w:t>
      </w:r>
    </w:p>
    <w:p w:rsidR="00341EC1" w:rsidRPr="00341EC1" w:rsidRDefault="00341EC1" w:rsidP="00341EC1">
      <w:pPr>
        <w:pStyle w:val="NoSpacing"/>
      </w:pPr>
      <w:r w:rsidRPr="00341EC1">
        <w:t>~MyHeader2</w:t>
      </w:r>
    </w:p>
    <w:p w:rsidR="00341EC1" w:rsidRPr="00341EC1" w:rsidRDefault="00341EC1" w:rsidP="00341EC1">
      <w:pPr>
        <w:pStyle w:val="NoSpacing"/>
      </w:pPr>
    </w:p>
    <w:p w:rsidR="00341EC1" w:rsidRPr="00341EC1" w:rsidRDefault="00341EC1" w:rsidP="00341EC1">
      <w:pPr>
        <w:pStyle w:val="NoSpacing"/>
      </w:pPr>
      <w:r w:rsidRPr="00341EC1">
        <w:t xml:space="preserve">main </w:t>
      </w:r>
      <w:proofErr w:type="gramStart"/>
      <w:r w:rsidRPr="00341EC1">
        <w:t>method(</w:t>
      </w:r>
      <w:proofErr w:type="gramEnd"/>
      <w:r w:rsidRPr="00341EC1">
        <w:t>)</w:t>
      </w:r>
    </w:p>
    <w:p w:rsidR="00341EC1" w:rsidRPr="00341EC1" w:rsidRDefault="00341EC1" w:rsidP="00341EC1">
      <w:pPr>
        <w:pStyle w:val="NoSpacing"/>
      </w:pPr>
      <w:r w:rsidRPr="00341EC1">
        <w:t>{</w:t>
      </w:r>
    </w:p>
    <w:p w:rsidR="00341EC1" w:rsidRPr="00341EC1" w:rsidRDefault="00341EC1" w:rsidP="00341EC1">
      <w:pPr>
        <w:pStyle w:val="NoSpacing"/>
      </w:pPr>
    </w:p>
    <w:p w:rsidR="00341EC1" w:rsidRPr="00341EC1" w:rsidRDefault="00341EC1" w:rsidP="00341EC1">
      <w:pPr>
        <w:pStyle w:val="NoSpacing"/>
      </w:pPr>
      <w:r w:rsidRPr="00341EC1">
        <w:t>--single line comment</w:t>
      </w:r>
    </w:p>
    <w:p w:rsidR="00341EC1" w:rsidRPr="00341EC1" w:rsidRDefault="00341EC1" w:rsidP="00341EC1">
      <w:pPr>
        <w:pStyle w:val="NoSpacing"/>
      </w:pPr>
      <w:r w:rsidRPr="00341EC1">
        <w:t>$*</w:t>
      </w:r>
    </w:p>
    <w:p w:rsidR="00341EC1" w:rsidRPr="00341EC1" w:rsidRDefault="00341EC1" w:rsidP="00341EC1">
      <w:pPr>
        <w:pStyle w:val="NoSpacing"/>
      </w:pPr>
      <w:r w:rsidRPr="00341EC1">
        <w:t>multi line comment</w:t>
      </w:r>
    </w:p>
    <w:p w:rsidR="00341EC1" w:rsidRPr="00341EC1" w:rsidRDefault="00341EC1" w:rsidP="00341EC1">
      <w:pPr>
        <w:pStyle w:val="NoSpacing"/>
      </w:pPr>
      <w:r w:rsidRPr="00341EC1">
        <w:t>*$</w:t>
      </w:r>
    </w:p>
    <w:p w:rsidR="00341EC1" w:rsidRPr="00341EC1" w:rsidRDefault="00341EC1" w:rsidP="00341EC1">
      <w:pPr>
        <w:pStyle w:val="NoSpacing"/>
      </w:pPr>
    </w:p>
    <w:p w:rsidR="00341EC1" w:rsidRPr="00341EC1" w:rsidRDefault="00341EC1" w:rsidP="00341EC1">
      <w:pPr>
        <w:pStyle w:val="NoSpacing"/>
      </w:pPr>
      <w:proofErr w:type="spellStart"/>
      <w:r w:rsidRPr="00341EC1">
        <w:t>var</w:t>
      </w:r>
      <w:proofErr w:type="spellEnd"/>
      <w:r w:rsidRPr="00341EC1">
        <w:t xml:space="preserve"> a, b, c, d, e, f, g, </w:t>
      </w:r>
      <w:proofErr w:type="spellStart"/>
      <w:r w:rsidRPr="00341EC1">
        <w:t>i</w:t>
      </w:r>
      <w:proofErr w:type="spellEnd"/>
      <w:r w:rsidRPr="00341EC1">
        <w:t>`</w:t>
      </w:r>
    </w:p>
    <w:p w:rsidR="00341EC1" w:rsidRPr="00341EC1" w:rsidRDefault="00341EC1" w:rsidP="00341EC1">
      <w:pPr>
        <w:pStyle w:val="NoSpacing"/>
      </w:pPr>
      <w:r w:rsidRPr="00341EC1">
        <w:t xml:space="preserve">c assign </w:t>
      </w:r>
      <w:proofErr w:type="gramStart"/>
      <w:r w:rsidRPr="00341EC1">
        <w:t>sin(</w:t>
      </w:r>
      <w:proofErr w:type="gramEnd"/>
      <w:r w:rsidRPr="00341EC1">
        <w:t>90)`</w:t>
      </w:r>
    </w:p>
    <w:p w:rsidR="00341EC1" w:rsidRPr="00341EC1" w:rsidRDefault="00341EC1" w:rsidP="00341EC1">
      <w:pPr>
        <w:pStyle w:val="NoSpacing"/>
      </w:pPr>
      <w:proofErr w:type="spellStart"/>
      <w:r w:rsidRPr="00341EC1">
        <w:t>a</w:t>
      </w:r>
      <w:proofErr w:type="spellEnd"/>
      <w:r w:rsidRPr="00341EC1">
        <w:t xml:space="preserve"> assign -2 - 5`</w:t>
      </w:r>
    </w:p>
    <w:p w:rsidR="00341EC1" w:rsidRPr="00341EC1" w:rsidRDefault="00341EC1" w:rsidP="00341EC1">
      <w:pPr>
        <w:pStyle w:val="NoSpacing"/>
      </w:pPr>
      <w:r w:rsidRPr="00341EC1">
        <w:t>print(a)`</w:t>
      </w:r>
    </w:p>
    <w:p w:rsidR="00341EC1" w:rsidRPr="00341EC1" w:rsidRDefault="00341EC1" w:rsidP="00341EC1">
      <w:pPr>
        <w:pStyle w:val="NoSpacing"/>
      </w:pPr>
      <w:r w:rsidRPr="00341EC1">
        <w:t xml:space="preserve">b </w:t>
      </w:r>
      <w:proofErr w:type="gramStart"/>
      <w:r w:rsidRPr="00341EC1">
        <w:t>assign</w:t>
      </w:r>
      <w:proofErr w:type="gramEnd"/>
      <w:r w:rsidRPr="00341EC1">
        <w:t xml:space="preserve"> a ^ 2`</w:t>
      </w:r>
    </w:p>
    <w:p w:rsidR="00341EC1" w:rsidRPr="00341EC1" w:rsidRDefault="00341EC1" w:rsidP="00341EC1">
      <w:pPr>
        <w:pStyle w:val="NoSpacing"/>
      </w:pPr>
      <w:r w:rsidRPr="00341EC1">
        <w:t>print(b)`</w:t>
      </w:r>
    </w:p>
    <w:p w:rsidR="00341EC1" w:rsidRPr="00341EC1" w:rsidRDefault="00341EC1" w:rsidP="00341EC1">
      <w:pPr>
        <w:pStyle w:val="NoSpacing"/>
      </w:pPr>
      <w:r w:rsidRPr="00341EC1">
        <w:t>print(c)`</w:t>
      </w:r>
    </w:p>
    <w:p w:rsidR="00341EC1" w:rsidRPr="00341EC1" w:rsidRDefault="00341EC1" w:rsidP="00341EC1">
      <w:pPr>
        <w:pStyle w:val="NoSpacing"/>
      </w:pPr>
    </w:p>
    <w:p w:rsidR="00341EC1" w:rsidRPr="00341EC1" w:rsidRDefault="00341EC1" w:rsidP="00341EC1">
      <w:pPr>
        <w:pStyle w:val="NoSpacing"/>
      </w:pPr>
      <w:r w:rsidRPr="00341EC1">
        <w:t>if:2 &gt; 1:</w:t>
      </w:r>
    </w:p>
    <w:p w:rsidR="00341EC1" w:rsidRPr="00341EC1" w:rsidRDefault="00341EC1" w:rsidP="00341EC1">
      <w:pPr>
        <w:pStyle w:val="NoSpacing"/>
      </w:pPr>
      <w:r w:rsidRPr="00341EC1">
        <w:t>1 + 2`</w:t>
      </w:r>
    </w:p>
    <w:p w:rsidR="00341EC1" w:rsidRPr="00341EC1" w:rsidRDefault="00341EC1" w:rsidP="00341EC1">
      <w:pPr>
        <w:pStyle w:val="NoSpacing"/>
      </w:pPr>
    </w:p>
    <w:p w:rsidR="00341EC1" w:rsidRPr="00341EC1" w:rsidRDefault="00341EC1" w:rsidP="00341EC1">
      <w:pPr>
        <w:pStyle w:val="NoSpacing"/>
      </w:pPr>
      <w:r w:rsidRPr="00341EC1">
        <w:t>if:5 &lt; 2:</w:t>
      </w:r>
    </w:p>
    <w:p w:rsidR="00341EC1" w:rsidRPr="00341EC1" w:rsidRDefault="00341EC1" w:rsidP="00341EC1">
      <w:pPr>
        <w:pStyle w:val="NoSpacing"/>
      </w:pPr>
      <w:r w:rsidRPr="00341EC1">
        <w:t>5 - 2`</w:t>
      </w:r>
    </w:p>
    <w:p w:rsidR="00341EC1" w:rsidRPr="00341EC1" w:rsidRDefault="00341EC1" w:rsidP="00341EC1">
      <w:pPr>
        <w:pStyle w:val="NoSpacing"/>
      </w:pPr>
      <w:r w:rsidRPr="00341EC1">
        <w:t>else</w:t>
      </w:r>
    </w:p>
    <w:p w:rsidR="00341EC1" w:rsidRPr="00341EC1" w:rsidRDefault="00341EC1" w:rsidP="00341EC1">
      <w:pPr>
        <w:pStyle w:val="NoSpacing"/>
      </w:pPr>
      <w:r w:rsidRPr="00341EC1">
        <w:t xml:space="preserve">1 + </w:t>
      </w:r>
      <w:proofErr w:type="gramStart"/>
      <w:r w:rsidRPr="00341EC1">
        <w:t>( 2</w:t>
      </w:r>
      <w:proofErr w:type="gramEnd"/>
      <w:r w:rsidRPr="00341EC1">
        <w:t xml:space="preserve"> ^ 3 ) * 2`</w:t>
      </w:r>
    </w:p>
    <w:p w:rsidR="00341EC1" w:rsidRPr="00341EC1" w:rsidRDefault="00341EC1" w:rsidP="00341EC1">
      <w:pPr>
        <w:pStyle w:val="NoSpacing"/>
      </w:pPr>
      <w:r w:rsidRPr="00341EC1">
        <w:tab/>
      </w:r>
      <w:r w:rsidRPr="00341EC1">
        <w:tab/>
      </w:r>
    </w:p>
    <w:p w:rsidR="00341EC1" w:rsidRPr="00341EC1" w:rsidRDefault="00341EC1" w:rsidP="00341EC1">
      <w:pPr>
        <w:pStyle w:val="NoSpacing"/>
      </w:pPr>
      <w:proofErr w:type="gramStart"/>
      <w:r w:rsidRPr="00341EC1">
        <w:t>switch(</w:t>
      </w:r>
      <w:proofErr w:type="gramEnd"/>
      <w:r w:rsidRPr="00341EC1">
        <w:t>2):</w:t>
      </w:r>
    </w:p>
    <w:p w:rsidR="00341EC1" w:rsidRPr="00341EC1" w:rsidRDefault="00341EC1" w:rsidP="00341EC1">
      <w:pPr>
        <w:pStyle w:val="NoSpacing"/>
      </w:pPr>
      <w:proofErr w:type="gramStart"/>
      <w:r w:rsidRPr="00341EC1">
        <w:t>case(</w:t>
      </w:r>
      <w:proofErr w:type="gramEnd"/>
      <w:r w:rsidRPr="00341EC1">
        <w:t>1): 100`</w:t>
      </w:r>
    </w:p>
    <w:p w:rsidR="00341EC1" w:rsidRPr="00341EC1" w:rsidRDefault="00341EC1" w:rsidP="00341EC1">
      <w:pPr>
        <w:pStyle w:val="NoSpacing"/>
      </w:pPr>
      <w:proofErr w:type="gramStart"/>
      <w:r w:rsidRPr="00341EC1">
        <w:t>case(</w:t>
      </w:r>
      <w:proofErr w:type="gramEnd"/>
      <w:r w:rsidRPr="00341EC1">
        <w:t>2): 200`</w:t>
      </w:r>
    </w:p>
    <w:p w:rsidR="00341EC1" w:rsidRPr="00341EC1" w:rsidRDefault="00341EC1" w:rsidP="00341EC1">
      <w:pPr>
        <w:pStyle w:val="NoSpacing"/>
      </w:pPr>
      <w:proofErr w:type="gramStart"/>
      <w:r w:rsidRPr="00341EC1">
        <w:t>case(</w:t>
      </w:r>
      <w:proofErr w:type="gramEnd"/>
      <w:r w:rsidRPr="00341EC1">
        <w:t>3): 300`</w:t>
      </w:r>
    </w:p>
    <w:p w:rsidR="00341EC1" w:rsidRPr="00341EC1" w:rsidRDefault="00341EC1" w:rsidP="00341EC1">
      <w:pPr>
        <w:pStyle w:val="NoSpacing"/>
      </w:pPr>
      <w:r w:rsidRPr="00341EC1">
        <w:t>default: 500`</w:t>
      </w:r>
    </w:p>
    <w:p w:rsidR="00341EC1" w:rsidRPr="00341EC1" w:rsidRDefault="00341EC1" w:rsidP="00341EC1">
      <w:pPr>
        <w:pStyle w:val="NoSpacing"/>
      </w:pPr>
    </w:p>
    <w:p w:rsidR="00341EC1" w:rsidRPr="00341EC1" w:rsidRDefault="00341EC1" w:rsidP="00341EC1">
      <w:pPr>
        <w:pStyle w:val="NoSpacing"/>
      </w:pPr>
      <w:r w:rsidRPr="00341EC1">
        <w:t xml:space="preserve">d assign </w:t>
      </w:r>
      <w:proofErr w:type="gramStart"/>
      <w:r w:rsidRPr="00341EC1">
        <w:t>log(</w:t>
      </w:r>
      <w:proofErr w:type="gramEnd"/>
      <w:r w:rsidRPr="00341EC1">
        <w:t>1000)`</w:t>
      </w:r>
    </w:p>
    <w:p w:rsidR="00341EC1" w:rsidRPr="00341EC1" w:rsidRDefault="00341EC1" w:rsidP="00341EC1">
      <w:pPr>
        <w:pStyle w:val="NoSpacing"/>
      </w:pPr>
      <w:proofErr w:type="gramStart"/>
      <w:r>
        <w:t>loop(</w:t>
      </w:r>
      <w:proofErr w:type="spellStart"/>
      <w:proofErr w:type="gramEnd"/>
      <w:r>
        <w:t>i</w:t>
      </w:r>
      <w:proofErr w:type="spellEnd"/>
      <w:r>
        <w:t xml:space="preserve"> : 1, 5)</w:t>
      </w:r>
      <w:r w:rsidRPr="00341EC1">
        <w:t xml:space="preserve">( </w:t>
      </w:r>
    </w:p>
    <w:p w:rsidR="00341EC1" w:rsidRPr="00341EC1" w:rsidRDefault="00341EC1" w:rsidP="00341EC1">
      <w:pPr>
        <w:pStyle w:val="NoSpacing"/>
      </w:pPr>
      <w:r w:rsidRPr="00341EC1">
        <w:t>print(d)`</w:t>
      </w:r>
    </w:p>
    <w:p w:rsidR="00341EC1" w:rsidRPr="00341EC1" w:rsidRDefault="00341EC1" w:rsidP="00341EC1">
      <w:pPr>
        <w:pStyle w:val="NoSpacing"/>
      </w:pPr>
      <w:r w:rsidRPr="00341EC1">
        <w:t>)</w:t>
      </w:r>
    </w:p>
    <w:p w:rsidR="00341EC1" w:rsidRPr="00341EC1" w:rsidRDefault="00341EC1" w:rsidP="00341EC1">
      <w:pPr>
        <w:pStyle w:val="NoSpacing"/>
      </w:pPr>
    </w:p>
    <w:p w:rsidR="00341EC1" w:rsidRPr="00341EC1" w:rsidRDefault="00341EC1" w:rsidP="00341EC1">
      <w:pPr>
        <w:pStyle w:val="NoSpacing"/>
      </w:pPr>
      <w:r w:rsidRPr="00341EC1">
        <w:t xml:space="preserve">e assign </w:t>
      </w:r>
      <w:proofErr w:type="gramStart"/>
      <w:r w:rsidRPr="00341EC1">
        <w:t>fact(</w:t>
      </w:r>
      <w:proofErr w:type="gramEnd"/>
      <w:r w:rsidRPr="00341EC1">
        <w:t>5)`</w:t>
      </w:r>
    </w:p>
    <w:p w:rsidR="00341EC1" w:rsidRPr="00341EC1" w:rsidRDefault="00341EC1" w:rsidP="00341EC1">
      <w:pPr>
        <w:pStyle w:val="NoSpacing"/>
      </w:pPr>
      <w:r w:rsidRPr="00341EC1">
        <w:t>print(e)`</w:t>
      </w:r>
    </w:p>
    <w:p w:rsidR="00341EC1" w:rsidRPr="00341EC1" w:rsidRDefault="00341EC1" w:rsidP="00341EC1">
      <w:pPr>
        <w:pStyle w:val="NoSpacing"/>
      </w:pPr>
    </w:p>
    <w:p w:rsidR="00341EC1" w:rsidRPr="00341EC1" w:rsidRDefault="00341EC1" w:rsidP="00341EC1">
      <w:pPr>
        <w:pStyle w:val="NoSpacing"/>
      </w:pPr>
      <w:r w:rsidRPr="00341EC1">
        <w:t xml:space="preserve">f assign </w:t>
      </w:r>
      <w:proofErr w:type="spellStart"/>
      <w:proofErr w:type="gramStart"/>
      <w:r w:rsidRPr="00341EC1">
        <w:t>gcd</w:t>
      </w:r>
      <w:proofErr w:type="spellEnd"/>
      <w:r w:rsidRPr="00341EC1">
        <w:t>(</w:t>
      </w:r>
      <w:proofErr w:type="gramEnd"/>
      <w:r w:rsidRPr="00341EC1">
        <w:t>5, 10)`</w:t>
      </w:r>
    </w:p>
    <w:p w:rsidR="00341EC1" w:rsidRPr="00341EC1" w:rsidRDefault="00341EC1" w:rsidP="00341EC1">
      <w:pPr>
        <w:pStyle w:val="NoSpacing"/>
      </w:pPr>
      <w:r w:rsidRPr="00341EC1">
        <w:t>print(f)`</w:t>
      </w:r>
    </w:p>
    <w:p w:rsidR="00341EC1" w:rsidRPr="00341EC1" w:rsidRDefault="00341EC1" w:rsidP="00341EC1">
      <w:pPr>
        <w:pStyle w:val="NoSpacing"/>
      </w:pPr>
    </w:p>
    <w:p w:rsidR="00341EC1" w:rsidRPr="00341EC1" w:rsidRDefault="00341EC1" w:rsidP="00341EC1">
      <w:pPr>
        <w:pStyle w:val="NoSpacing"/>
      </w:pPr>
      <w:r w:rsidRPr="00341EC1">
        <w:t xml:space="preserve">g assign </w:t>
      </w:r>
      <w:proofErr w:type="gramStart"/>
      <w:r w:rsidRPr="00341EC1">
        <w:t>lcm(</w:t>
      </w:r>
      <w:proofErr w:type="gramEnd"/>
      <w:r w:rsidRPr="00341EC1">
        <w:t>5, 10)`</w:t>
      </w:r>
    </w:p>
    <w:p w:rsidR="00341EC1" w:rsidRPr="00341EC1" w:rsidRDefault="00341EC1" w:rsidP="00341EC1">
      <w:pPr>
        <w:pStyle w:val="NoSpacing"/>
      </w:pPr>
      <w:r>
        <w:t>print(g)`</w:t>
      </w:r>
      <w:r w:rsidRPr="00341EC1">
        <w:tab/>
      </w:r>
    </w:p>
    <w:p w:rsidR="00341EC1" w:rsidRDefault="00341EC1" w:rsidP="00656D6B">
      <w:pPr>
        <w:pStyle w:val="NoSpacing"/>
      </w:pPr>
      <w:r w:rsidRPr="00341EC1">
        <w:t>}</w:t>
      </w:r>
    </w:p>
    <w:p w:rsidR="00656D6B" w:rsidRDefault="00656D6B" w:rsidP="00656D6B">
      <w:pPr>
        <w:pStyle w:val="NoSpacing"/>
        <w:rPr>
          <w:b/>
          <w:sz w:val="32"/>
          <w:szCs w:val="32"/>
          <w:u w:val="single"/>
        </w:rPr>
      </w:pPr>
      <w:r w:rsidRPr="00656D6B">
        <w:rPr>
          <w:b/>
          <w:sz w:val="32"/>
          <w:szCs w:val="32"/>
          <w:u w:val="single"/>
        </w:rPr>
        <w:lastRenderedPageBreak/>
        <w:t>Output:</w:t>
      </w:r>
    </w:p>
    <w:p w:rsidR="00341EC1" w:rsidRDefault="00341EC1" w:rsidP="00656D6B">
      <w:pPr>
        <w:pStyle w:val="NoSpacing"/>
        <w:rPr>
          <w:b/>
          <w:sz w:val="32"/>
          <w:szCs w:val="32"/>
          <w:u w:val="single"/>
        </w:rPr>
      </w:pPr>
    </w:p>
    <w:p w:rsidR="00341EC1" w:rsidRDefault="00341EC1" w:rsidP="00341EC1">
      <w:pPr>
        <w:pStyle w:val="NoSpacing"/>
      </w:pPr>
      <w:r>
        <w:t>-7.000000</w:t>
      </w:r>
    </w:p>
    <w:p w:rsidR="00341EC1" w:rsidRDefault="00341EC1" w:rsidP="00341EC1">
      <w:pPr>
        <w:pStyle w:val="NoSpacing"/>
      </w:pPr>
      <w:r>
        <w:t>49.000000</w:t>
      </w:r>
    </w:p>
    <w:p w:rsidR="00341EC1" w:rsidRDefault="00341EC1" w:rsidP="00341EC1">
      <w:pPr>
        <w:pStyle w:val="NoSpacing"/>
      </w:pPr>
      <w:r>
        <w:t>1.000000</w:t>
      </w:r>
    </w:p>
    <w:p w:rsidR="00341EC1" w:rsidRDefault="00341EC1" w:rsidP="00341EC1">
      <w:pPr>
        <w:pStyle w:val="NoSpacing"/>
      </w:pPr>
      <w:r>
        <w:t>value of expression in IF: 3.000000</w:t>
      </w:r>
    </w:p>
    <w:p w:rsidR="00341EC1" w:rsidRDefault="00341EC1" w:rsidP="00341EC1">
      <w:pPr>
        <w:pStyle w:val="NoSpacing"/>
      </w:pPr>
      <w:r>
        <w:t>value of expression in ELSE: 17.000000</w:t>
      </w:r>
    </w:p>
    <w:p w:rsidR="00341EC1" w:rsidRDefault="00341EC1" w:rsidP="00341EC1">
      <w:pPr>
        <w:pStyle w:val="NoSpacing"/>
      </w:pPr>
      <w:r>
        <w:t>200.000000</w:t>
      </w:r>
    </w:p>
    <w:p w:rsidR="00341EC1" w:rsidRDefault="00341EC1" w:rsidP="00341EC1">
      <w:pPr>
        <w:pStyle w:val="NoSpacing"/>
      </w:pPr>
      <w:r>
        <w:t>value of expression in loop: 3.000000</w:t>
      </w:r>
    </w:p>
    <w:p w:rsidR="00341EC1" w:rsidRDefault="00341EC1" w:rsidP="00341EC1">
      <w:pPr>
        <w:pStyle w:val="NoSpacing"/>
      </w:pPr>
      <w:r>
        <w:t>value of expression in loop: 3.000000</w:t>
      </w:r>
    </w:p>
    <w:p w:rsidR="00341EC1" w:rsidRDefault="00341EC1" w:rsidP="00341EC1">
      <w:pPr>
        <w:pStyle w:val="NoSpacing"/>
      </w:pPr>
      <w:r>
        <w:t>value of expression in loop: 3.000000</w:t>
      </w:r>
    </w:p>
    <w:p w:rsidR="00341EC1" w:rsidRDefault="00341EC1" w:rsidP="00341EC1">
      <w:pPr>
        <w:pStyle w:val="NoSpacing"/>
      </w:pPr>
      <w:r>
        <w:t>value of expression in loop: 3.000000</w:t>
      </w:r>
    </w:p>
    <w:p w:rsidR="00341EC1" w:rsidRDefault="00341EC1" w:rsidP="00341EC1">
      <w:pPr>
        <w:pStyle w:val="NoSpacing"/>
      </w:pPr>
      <w:r>
        <w:t>value of expression in loop: 3.000000</w:t>
      </w:r>
    </w:p>
    <w:p w:rsidR="00341EC1" w:rsidRDefault="00341EC1" w:rsidP="00341EC1">
      <w:pPr>
        <w:pStyle w:val="NoSpacing"/>
      </w:pPr>
      <w:r>
        <w:t>120.000000</w:t>
      </w:r>
    </w:p>
    <w:p w:rsidR="00341EC1" w:rsidRDefault="00341EC1" w:rsidP="00341EC1">
      <w:pPr>
        <w:pStyle w:val="NoSpacing"/>
      </w:pPr>
      <w:r>
        <w:t>5.000000</w:t>
      </w:r>
    </w:p>
    <w:p w:rsidR="00341EC1" w:rsidRPr="00341EC1" w:rsidRDefault="00341EC1" w:rsidP="00341EC1">
      <w:pPr>
        <w:pStyle w:val="NoSpacing"/>
      </w:pPr>
      <w:r>
        <w:t>10.000000</w:t>
      </w:r>
    </w:p>
    <w:p w:rsidR="00656D6B" w:rsidRDefault="00656D6B" w:rsidP="00656D6B">
      <w:pPr>
        <w:pStyle w:val="NoSpacing"/>
      </w:pPr>
    </w:p>
    <w:p w:rsidR="00656D6B" w:rsidRDefault="00656D6B">
      <w:r>
        <w:br w:type="page"/>
      </w:r>
    </w:p>
    <w:p w:rsidR="00656D6B" w:rsidRDefault="00656D6B" w:rsidP="00656D6B">
      <w:pPr>
        <w:rPr>
          <w:b/>
          <w:sz w:val="32"/>
          <w:u w:val="single"/>
        </w:rPr>
      </w:pPr>
      <w:r w:rsidRPr="00656D6B">
        <w:rPr>
          <w:b/>
          <w:sz w:val="32"/>
          <w:u w:val="single"/>
        </w:rPr>
        <w:lastRenderedPageBreak/>
        <w:t>Conclusion:</w:t>
      </w:r>
    </w:p>
    <w:p w:rsidR="00656D6B" w:rsidRPr="00656D6B" w:rsidRDefault="00656D6B" w:rsidP="00656D6B">
      <w:pPr>
        <w:rPr>
          <w:sz w:val="24"/>
          <w:szCs w:val="24"/>
        </w:rPr>
      </w:pPr>
      <w:r w:rsidRPr="00656D6B">
        <w:rPr>
          <w:rFonts w:cstheme="minorHAnsi"/>
          <w:sz w:val="24"/>
          <w:szCs w:val="24"/>
        </w:rPr>
        <w:t>In this lab I have learned about the lexical analyzer</w:t>
      </w:r>
      <w:r w:rsidR="00281F2C">
        <w:rPr>
          <w:rFonts w:cstheme="minorHAnsi"/>
          <w:sz w:val="24"/>
          <w:szCs w:val="24"/>
        </w:rPr>
        <w:t xml:space="preserve"> and syntax </w:t>
      </w:r>
      <w:r w:rsidR="00281F2C" w:rsidRPr="00656D6B">
        <w:rPr>
          <w:rFonts w:cstheme="minorHAnsi"/>
          <w:sz w:val="24"/>
          <w:szCs w:val="24"/>
        </w:rPr>
        <w:t>analyzer</w:t>
      </w:r>
      <w:r w:rsidRPr="00656D6B">
        <w:rPr>
          <w:rFonts w:cstheme="minorHAnsi"/>
          <w:sz w:val="24"/>
          <w:szCs w:val="24"/>
        </w:rPr>
        <w:t xml:space="preserve">. I have also learned how it works. I have also implemented it to find the type, identifier, operators, and reserve words. At the time of implementing this </w:t>
      </w:r>
      <w:r w:rsidR="008D13A2">
        <w:rPr>
          <w:rFonts w:cstheme="minorHAnsi"/>
          <w:sz w:val="24"/>
          <w:szCs w:val="24"/>
        </w:rPr>
        <w:t>syntax</w:t>
      </w:r>
      <w:r w:rsidRPr="00656D6B">
        <w:rPr>
          <w:rFonts w:cstheme="minorHAnsi"/>
          <w:sz w:val="24"/>
          <w:szCs w:val="24"/>
        </w:rPr>
        <w:t xml:space="preserve"> analyzer I have faced a lot of problem and errors. By debugging the program, I have removed some of the errors. I have tried my level best to make my program error fee. </w:t>
      </w:r>
      <w:r w:rsidRPr="00656D6B">
        <w:rPr>
          <w:sz w:val="24"/>
          <w:szCs w:val="24"/>
        </w:rPr>
        <w:t>From this assignment I have known about the compiler design and top down parsing technique. I have also implemented the top down parsing technique in C language. At the time of implementation, I have faced some problems and solved these problems. At the end I became successful to implement the grammar using top down parsing technique</w:t>
      </w:r>
      <w:r w:rsidR="008D13A2">
        <w:rPr>
          <w:sz w:val="24"/>
          <w:szCs w:val="24"/>
        </w:rPr>
        <w:t xml:space="preserve"> and evaluate the value by using syntax analyzer</w:t>
      </w:r>
      <w:r w:rsidRPr="00656D6B">
        <w:rPr>
          <w:sz w:val="24"/>
          <w:szCs w:val="24"/>
        </w:rPr>
        <w:t>.</w:t>
      </w:r>
    </w:p>
    <w:sectPr w:rsidR="00656D6B" w:rsidRPr="00656D6B" w:rsidSect="004416A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3B8" w:rsidRDefault="001803B8" w:rsidP="005E79E1">
      <w:pPr>
        <w:spacing w:after="0" w:line="240" w:lineRule="auto"/>
      </w:pPr>
      <w:r>
        <w:separator/>
      </w:r>
    </w:p>
  </w:endnote>
  <w:endnote w:type="continuationSeparator" w:id="0">
    <w:p w:rsidR="001803B8" w:rsidRDefault="001803B8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3008">
          <w:rPr>
            <w:noProof/>
          </w:rPr>
          <w:t>10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7C2ED591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9E676BB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0ghyB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rL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vXhS/gBcv0PAAD//wMAUEsBAi0AFAAGAAgAAAAhANvh9svuAAAAhQEAABMAAAAAAAAAAAAAAAAA&#10;AAAAAFtDb250ZW50X1R5cGVzXS54bWxQSwECLQAUAAYACAAAACEAWvQsW78AAAAVAQAACwAAAAAA&#10;AAAAAAAAAAAfAQAAX3JlbHMvLnJlbHNQSwECLQAUAAYACAAAACEA8n4qy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3B8" w:rsidRDefault="001803B8" w:rsidP="005E79E1">
      <w:pPr>
        <w:spacing w:after="0" w:line="240" w:lineRule="auto"/>
      </w:pPr>
      <w:r>
        <w:separator/>
      </w:r>
    </w:p>
  </w:footnote>
  <w:footnote w:type="continuationSeparator" w:id="0">
    <w:p w:rsidR="001803B8" w:rsidRDefault="001803B8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58703F2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B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DNhIKq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4F6DB94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Z40nxYAAKq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HlVnjSfFgAAqqwAAA4AAAAAAAAAAAAAAAAALgIAAGRycy9lMm9Eb2MueG1s&#10;UEsBAi0AFAAGAAgAAAAhAEzxCuXcAAAABQEAAA8AAAAAAAAAAAAAAAAA+RgAAGRycy9kb3ducmV2&#10;LnhtbFBLBQYAAAAABAAEAPMAAAACGgAAAAA=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2559"/>
    <w:multiLevelType w:val="hybridMultilevel"/>
    <w:tmpl w:val="969A0278"/>
    <w:lvl w:ilvl="0" w:tplc="5A3036E6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" w15:restartNumberingAfterBreak="0">
    <w:nsid w:val="261B02B1"/>
    <w:multiLevelType w:val="hybridMultilevel"/>
    <w:tmpl w:val="969A0278"/>
    <w:lvl w:ilvl="0" w:tplc="5A3036E6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2AD15640"/>
    <w:multiLevelType w:val="hybridMultilevel"/>
    <w:tmpl w:val="9DDEF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9661F"/>
    <w:multiLevelType w:val="multilevel"/>
    <w:tmpl w:val="3FB443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00F0EE6"/>
    <w:multiLevelType w:val="hybridMultilevel"/>
    <w:tmpl w:val="969A0278"/>
    <w:lvl w:ilvl="0" w:tplc="5A3036E6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 w15:restartNumberingAfterBreak="0">
    <w:nsid w:val="560E1C98"/>
    <w:multiLevelType w:val="hybridMultilevel"/>
    <w:tmpl w:val="26DC1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27"/>
    <w:rsid w:val="00065295"/>
    <w:rsid w:val="00087030"/>
    <w:rsid w:val="001803B8"/>
    <w:rsid w:val="001A183F"/>
    <w:rsid w:val="001A5C71"/>
    <w:rsid w:val="00253B9D"/>
    <w:rsid w:val="00281F2C"/>
    <w:rsid w:val="00293B83"/>
    <w:rsid w:val="002A4640"/>
    <w:rsid w:val="002B444C"/>
    <w:rsid w:val="00341EC1"/>
    <w:rsid w:val="0038539E"/>
    <w:rsid w:val="004242EC"/>
    <w:rsid w:val="004416AD"/>
    <w:rsid w:val="004466FB"/>
    <w:rsid w:val="004E4B02"/>
    <w:rsid w:val="005E79E1"/>
    <w:rsid w:val="006537C2"/>
    <w:rsid w:val="00656D6B"/>
    <w:rsid w:val="00675F77"/>
    <w:rsid w:val="006A3CE7"/>
    <w:rsid w:val="006B7357"/>
    <w:rsid w:val="006D7413"/>
    <w:rsid w:val="006E5B77"/>
    <w:rsid w:val="0070673F"/>
    <w:rsid w:val="008A188A"/>
    <w:rsid w:val="008D13A2"/>
    <w:rsid w:val="00A56D1A"/>
    <w:rsid w:val="00AF3008"/>
    <w:rsid w:val="00BC23F0"/>
    <w:rsid w:val="00BC2A58"/>
    <w:rsid w:val="00C51F84"/>
    <w:rsid w:val="00D359FA"/>
    <w:rsid w:val="00D36D27"/>
    <w:rsid w:val="00D5277E"/>
    <w:rsid w:val="00D61FCD"/>
    <w:rsid w:val="00E22177"/>
    <w:rsid w:val="00E62D09"/>
    <w:rsid w:val="00EB7BFE"/>
    <w:rsid w:val="00ED349C"/>
    <w:rsid w:val="00ED422C"/>
    <w:rsid w:val="00F02B76"/>
    <w:rsid w:val="00F2556B"/>
    <w:rsid w:val="00F31E8E"/>
    <w:rsid w:val="00F47D1B"/>
    <w:rsid w:val="00FC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EEFBF"/>
  <w15:chartTrackingRefBased/>
  <w15:docId w15:val="{47A262AA-9FFB-45DB-8BB3-B28F7E90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413"/>
    <w:pPr>
      <w:spacing w:after="160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RIF\AppData\Roaming\Microsoft\Templates\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9DC2FDD04F42F2BE326F69FE410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D0E12-D8BF-476B-8C60-CFDB0793C1AE}"/>
      </w:docPartPr>
      <w:docPartBody>
        <w:p w:rsidR="009A656A" w:rsidRDefault="00BC627A" w:rsidP="00BC627A">
          <w:pPr>
            <w:pStyle w:val="969DC2FDD04F42F2BE326F69FE410F3F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7A"/>
    <w:rsid w:val="00047295"/>
    <w:rsid w:val="005F7C98"/>
    <w:rsid w:val="009A656A"/>
    <w:rsid w:val="00BC627A"/>
    <w:rsid w:val="00E5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DBE725234048B1BD6B632676F32455">
    <w:name w:val="F1DBE725234048B1BD6B632676F32455"/>
  </w:style>
  <w:style w:type="paragraph" w:customStyle="1" w:styleId="3641CC940F5948CFA92345F549BE8DD6">
    <w:name w:val="3641CC940F5948CFA92345F549BE8DD6"/>
  </w:style>
  <w:style w:type="paragraph" w:customStyle="1" w:styleId="98D2F20A3FC9402C9B0CFD01BD6F5AD4">
    <w:name w:val="98D2F20A3FC9402C9B0CFD01BD6F5AD4"/>
  </w:style>
  <w:style w:type="paragraph" w:customStyle="1" w:styleId="F9D0E96BAE774622B47C125C9E9A5C36">
    <w:name w:val="F9D0E96BAE774622B47C125C9E9A5C36"/>
  </w:style>
  <w:style w:type="paragraph" w:customStyle="1" w:styleId="E9F6D65C7A5D4380ABC43CD4BD090C1A">
    <w:name w:val="E9F6D65C7A5D4380ABC43CD4BD090C1A"/>
  </w:style>
  <w:style w:type="paragraph" w:customStyle="1" w:styleId="971D477D250F490DB7A103B60AC3D77D">
    <w:name w:val="971D477D250F490DB7A103B60AC3D77D"/>
  </w:style>
  <w:style w:type="paragraph" w:customStyle="1" w:styleId="09D0F27240924E70B6C0C1074CA47B74">
    <w:name w:val="09D0F27240924E70B6C0C1074CA47B74"/>
  </w:style>
  <w:style w:type="paragraph" w:customStyle="1" w:styleId="847E8CB5A81343059F5F7386751AEBF1">
    <w:name w:val="847E8CB5A81343059F5F7386751AEBF1"/>
  </w:style>
  <w:style w:type="paragraph" w:customStyle="1" w:styleId="20133A1E95F04E96B9C26EC4DB21BDFA">
    <w:name w:val="20133A1E95F04E96B9C26EC4DB21BDFA"/>
  </w:style>
  <w:style w:type="paragraph" w:customStyle="1" w:styleId="6B1CAB85F9EC4D9894978253766396B3">
    <w:name w:val="6B1CAB85F9EC4D9894978253766396B3"/>
  </w:style>
  <w:style w:type="paragraph" w:customStyle="1" w:styleId="10A79671642E4F6896505A722354572F">
    <w:name w:val="10A79671642E4F6896505A722354572F"/>
  </w:style>
  <w:style w:type="paragraph" w:customStyle="1" w:styleId="7DAF277175C04F3EA373CC2D33255F2D">
    <w:name w:val="7DAF277175C04F3EA373CC2D33255F2D"/>
    <w:rsid w:val="00BC627A"/>
  </w:style>
  <w:style w:type="paragraph" w:customStyle="1" w:styleId="AB83A28AB8A749EABDB989D7FB9FFC2D">
    <w:name w:val="AB83A28AB8A749EABDB989D7FB9FFC2D"/>
    <w:rsid w:val="00BC627A"/>
  </w:style>
  <w:style w:type="paragraph" w:customStyle="1" w:styleId="121F6C7B71D94658B9D49C0BD09A81C1">
    <w:name w:val="121F6C7B71D94658B9D49C0BD09A81C1"/>
    <w:rsid w:val="00BC627A"/>
  </w:style>
  <w:style w:type="paragraph" w:customStyle="1" w:styleId="33A00120EFEB48689E497CC6A36AC9F1">
    <w:name w:val="33A00120EFEB48689E497CC6A36AC9F1"/>
    <w:rsid w:val="00BC627A"/>
  </w:style>
  <w:style w:type="paragraph" w:customStyle="1" w:styleId="FBEA705B2A124E4BA4A491A11793A121">
    <w:name w:val="FBEA705B2A124E4BA4A491A11793A121"/>
    <w:rsid w:val="00BC627A"/>
  </w:style>
  <w:style w:type="paragraph" w:customStyle="1" w:styleId="8DCBF57AF9F647B48885D4210B2C9809">
    <w:name w:val="8DCBF57AF9F647B48885D4210B2C9809"/>
    <w:rsid w:val="00BC627A"/>
  </w:style>
  <w:style w:type="paragraph" w:customStyle="1" w:styleId="C2FAE8B44FC7430E9658E941F32A7D3D">
    <w:name w:val="C2FAE8B44FC7430E9658E941F32A7D3D"/>
    <w:rsid w:val="00BC627A"/>
  </w:style>
  <w:style w:type="paragraph" w:customStyle="1" w:styleId="DCA3FBAEE3314058B75410113604CBF6">
    <w:name w:val="DCA3FBAEE3314058B75410113604CBF6"/>
    <w:rsid w:val="00BC627A"/>
  </w:style>
  <w:style w:type="paragraph" w:customStyle="1" w:styleId="756C416EE2B64252AFB310E2F26961B1">
    <w:name w:val="756C416EE2B64252AFB310E2F26961B1"/>
    <w:rsid w:val="00BC627A"/>
  </w:style>
  <w:style w:type="paragraph" w:customStyle="1" w:styleId="D4D37CCFCABC43D884A64B5FBF048606">
    <w:name w:val="D4D37CCFCABC43D884A64B5FBF048606"/>
    <w:rsid w:val="00BC627A"/>
  </w:style>
  <w:style w:type="paragraph" w:customStyle="1" w:styleId="904DA81128C74D0DBF3CEBE29DA51053">
    <w:name w:val="904DA81128C74D0DBF3CEBE29DA51053"/>
    <w:rsid w:val="00BC627A"/>
  </w:style>
  <w:style w:type="paragraph" w:customStyle="1" w:styleId="8D34F35521D3499D95236E37C7A38E06">
    <w:name w:val="8D34F35521D3499D95236E37C7A38E06"/>
    <w:rsid w:val="00BC627A"/>
  </w:style>
  <w:style w:type="paragraph" w:customStyle="1" w:styleId="F2F2FDD1077045E9912B80783B12FC53">
    <w:name w:val="F2F2FDD1077045E9912B80783B12FC53"/>
    <w:rsid w:val="00BC627A"/>
  </w:style>
  <w:style w:type="paragraph" w:customStyle="1" w:styleId="74AC66619A9E402FB630E3211AF5108E">
    <w:name w:val="74AC66619A9E402FB630E3211AF5108E"/>
    <w:rsid w:val="00BC627A"/>
  </w:style>
  <w:style w:type="paragraph" w:customStyle="1" w:styleId="7A0D8A83A7D7441BB0835992E638430B">
    <w:name w:val="7A0D8A83A7D7441BB0835992E638430B"/>
    <w:rsid w:val="00BC627A"/>
  </w:style>
  <w:style w:type="paragraph" w:customStyle="1" w:styleId="33034303C76B49CEAFA178A1F54E5D64">
    <w:name w:val="33034303C76B49CEAFA178A1F54E5D64"/>
    <w:rsid w:val="00BC627A"/>
  </w:style>
  <w:style w:type="paragraph" w:customStyle="1" w:styleId="9FB35D4949DE46D48442BA7B0946B7B9">
    <w:name w:val="9FB35D4949DE46D48442BA7B0946B7B9"/>
    <w:rsid w:val="00BC627A"/>
  </w:style>
  <w:style w:type="paragraph" w:customStyle="1" w:styleId="EF908BFD86274EAEB53F5C9BF498FFE4">
    <w:name w:val="EF908BFD86274EAEB53F5C9BF498FFE4"/>
    <w:rsid w:val="00BC627A"/>
  </w:style>
  <w:style w:type="paragraph" w:customStyle="1" w:styleId="360373EC85B145B889C8E107E55EDBCF">
    <w:name w:val="360373EC85B145B889C8E107E55EDBCF"/>
    <w:rsid w:val="00BC627A"/>
  </w:style>
  <w:style w:type="paragraph" w:customStyle="1" w:styleId="50BE53C3D225473D9F1D2DFC4AA56293">
    <w:name w:val="50BE53C3D225473D9F1D2DFC4AA56293"/>
    <w:rsid w:val="00BC627A"/>
  </w:style>
  <w:style w:type="paragraph" w:customStyle="1" w:styleId="7DB0291A69164B9E987860EFD5402AE4">
    <w:name w:val="7DB0291A69164B9E987860EFD5402AE4"/>
    <w:rsid w:val="00BC627A"/>
  </w:style>
  <w:style w:type="paragraph" w:customStyle="1" w:styleId="B9875C4953FF4BD3B425693D5A37E0F0">
    <w:name w:val="B9875C4953FF4BD3B425693D5A37E0F0"/>
    <w:rsid w:val="00BC627A"/>
  </w:style>
  <w:style w:type="paragraph" w:customStyle="1" w:styleId="55E3BC65575A497BB475040C4B9468C3">
    <w:name w:val="55E3BC65575A497BB475040C4B9468C3"/>
    <w:rsid w:val="00BC627A"/>
  </w:style>
  <w:style w:type="paragraph" w:customStyle="1" w:styleId="1F7934AC64524AC69DAB7DE4039C78DC">
    <w:name w:val="1F7934AC64524AC69DAB7DE4039C78DC"/>
    <w:rsid w:val="00BC627A"/>
  </w:style>
  <w:style w:type="paragraph" w:customStyle="1" w:styleId="9205CD3B7C8948C38C6C6BF6732B69AD">
    <w:name w:val="9205CD3B7C8948C38C6C6BF6732B69AD"/>
    <w:rsid w:val="00BC627A"/>
  </w:style>
  <w:style w:type="paragraph" w:customStyle="1" w:styleId="FA8948852A5A4FF388E7AB49F3F8378A">
    <w:name w:val="FA8948852A5A4FF388E7AB49F3F8378A"/>
    <w:rsid w:val="00BC627A"/>
  </w:style>
  <w:style w:type="paragraph" w:customStyle="1" w:styleId="0F0F83B71F944E39BC98CC4A918F3DA9">
    <w:name w:val="0F0F83B71F944E39BC98CC4A918F3DA9"/>
    <w:rsid w:val="00BC627A"/>
  </w:style>
  <w:style w:type="paragraph" w:customStyle="1" w:styleId="82DE78D4B13249938F1547193EDEA20B">
    <w:name w:val="82DE78D4B13249938F1547193EDEA20B"/>
    <w:rsid w:val="00BC627A"/>
  </w:style>
  <w:style w:type="paragraph" w:customStyle="1" w:styleId="C73D0F4BF6774B61A2CCE21F7A0502D8">
    <w:name w:val="C73D0F4BF6774B61A2CCE21F7A0502D8"/>
    <w:rsid w:val="00BC627A"/>
  </w:style>
  <w:style w:type="paragraph" w:customStyle="1" w:styleId="3EBD65317CB74926B06A41552E35D402">
    <w:name w:val="3EBD65317CB74926B06A41552E35D402"/>
    <w:rsid w:val="00BC627A"/>
  </w:style>
  <w:style w:type="paragraph" w:customStyle="1" w:styleId="8F088BD28A8D4CADA52BBC717E559FDF">
    <w:name w:val="8F088BD28A8D4CADA52BBC717E559FDF"/>
    <w:rsid w:val="00BC627A"/>
  </w:style>
  <w:style w:type="paragraph" w:customStyle="1" w:styleId="3ED5EA13FD734D7B9D8DC32278889B36">
    <w:name w:val="3ED5EA13FD734D7B9D8DC32278889B36"/>
    <w:rsid w:val="00BC627A"/>
  </w:style>
  <w:style w:type="paragraph" w:customStyle="1" w:styleId="B9011B5470D34E2EAFDBDE0E6F5FCD47">
    <w:name w:val="B9011B5470D34E2EAFDBDE0E6F5FCD47"/>
    <w:rsid w:val="00BC627A"/>
  </w:style>
  <w:style w:type="paragraph" w:customStyle="1" w:styleId="D981102731F944D794A5D2F9ED0A90EA">
    <w:name w:val="D981102731F944D794A5D2F9ED0A90EA"/>
    <w:rsid w:val="00BC627A"/>
  </w:style>
  <w:style w:type="paragraph" w:customStyle="1" w:styleId="5A38BA4B4BC44C078F13DE861C429689">
    <w:name w:val="5A38BA4B4BC44C078F13DE861C429689"/>
    <w:rsid w:val="00BC627A"/>
  </w:style>
  <w:style w:type="paragraph" w:customStyle="1" w:styleId="2F9029D2E2284091A2C8CD880F92CF0A">
    <w:name w:val="2F9029D2E2284091A2C8CD880F92CF0A"/>
    <w:rsid w:val="00BC627A"/>
  </w:style>
  <w:style w:type="paragraph" w:customStyle="1" w:styleId="E17026FE10D043DFB76D88405408AE56">
    <w:name w:val="E17026FE10D043DFB76D88405408AE56"/>
    <w:rsid w:val="00BC627A"/>
  </w:style>
  <w:style w:type="paragraph" w:customStyle="1" w:styleId="EC5BF49992264197859B2C45772336F4">
    <w:name w:val="EC5BF49992264197859B2C45772336F4"/>
    <w:rsid w:val="00BC627A"/>
  </w:style>
  <w:style w:type="paragraph" w:customStyle="1" w:styleId="7E95EE42BE5B478C9B75C1DA988DE103">
    <w:name w:val="7E95EE42BE5B478C9B75C1DA988DE103"/>
    <w:rsid w:val="00BC627A"/>
  </w:style>
  <w:style w:type="paragraph" w:customStyle="1" w:styleId="D284DAAAC8684216A78F0EF1FC0BDCB8">
    <w:name w:val="D284DAAAC8684216A78F0EF1FC0BDCB8"/>
    <w:rsid w:val="00BC627A"/>
  </w:style>
  <w:style w:type="paragraph" w:customStyle="1" w:styleId="F6D01C6BBA274232ADC2BD49CDA23569">
    <w:name w:val="F6D01C6BBA274232ADC2BD49CDA23569"/>
    <w:rsid w:val="00BC627A"/>
  </w:style>
  <w:style w:type="paragraph" w:customStyle="1" w:styleId="969DC2FDD04F42F2BE326F69FE410F3F">
    <w:name w:val="969DC2FDD04F42F2BE326F69FE410F3F"/>
    <w:rsid w:val="00BC627A"/>
  </w:style>
  <w:style w:type="paragraph" w:customStyle="1" w:styleId="2731804F23F946D0A71BEC49E9062DD4">
    <w:name w:val="2731804F23F946D0A71BEC49E9062DD4"/>
    <w:rsid w:val="00BC627A"/>
  </w:style>
  <w:style w:type="paragraph" w:customStyle="1" w:styleId="15A7D5203A6C4F09901BCA7F1A7C6BEB">
    <w:name w:val="15A7D5203A6C4F09901BCA7F1A7C6BEB"/>
    <w:rsid w:val="00BC627A"/>
  </w:style>
  <w:style w:type="paragraph" w:customStyle="1" w:styleId="33EDF6E4D1E54A38B249894AD501B86B">
    <w:name w:val="33EDF6E4D1E54A38B249894AD501B86B"/>
    <w:rsid w:val="00BC627A"/>
  </w:style>
  <w:style w:type="paragraph" w:customStyle="1" w:styleId="1CE3203106D54BDBBE0E6A2724B6CEF6">
    <w:name w:val="1CE3203106D54BDBBE0E6A2724B6CEF6"/>
    <w:rsid w:val="00BC627A"/>
  </w:style>
  <w:style w:type="paragraph" w:customStyle="1" w:styleId="2DB6CEF5C4804FEEBF9D093E03BEE6C1">
    <w:name w:val="2DB6CEF5C4804FEEBF9D093E03BEE6C1"/>
    <w:rsid w:val="00BC627A"/>
  </w:style>
  <w:style w:type="paragraph" w:customStyle="1" w:styleId="F42A25D3DEA14B92BA16E76B2D063DFD">
    <w:name w:val="F42A25D3DEA14B92BA16E76B2D063DFD"/>
    <w:rsid w:val="00BC627A"/>
  </w:style>
  <w:style w:type="paragraph" w:customStyle="1" w:styleId="E257A36AB5614685BF56E4632BBCC328">
    <w:name w:val="E257A36AB5614685BF56E4632BBCC328"/>
    <w:rsid w:val="00BC627A"/>
  </w:style>
  <w:style w:type="paragraph" w:customStyle="1" w:styleId="928B730880BD41038CC222DA04F193DA">
    <w:name w:val="928B730880BD41038CC222DA04F193DA"/>
    <w:rsid w:val="00BC627A"/>
  </w:style>
  <w:style w:type="paragraph" w:customStyle="1" w:styleId="1C7FD5AD11C9493BAD0DD18016FC12C2">
    <w:name w:val="1C7FD5AD11C9493BAD0DD18016FC12C2"/>
    <w:rsid w:val="00BC627A"/>
  </w:style>
  <w:style w:type="paragraph" w:customStyle="1" w:styleId="8C5EE3D0645E4A669658DFDA90215D1A">
    <w:name w:val="8C5EE3D0645E4A669658DFDA90215D1A"/>
    <w:rsid w:val="00BC627A"/>
  </w:style>
  <w:style w:type="paragraph" w:customStyle="1" w:styleId="B8794A7F89A247079D505EE02DB342D1">
    <w:name w:val="B8794A7F89A247079D505EE02DB342D1"/>
    <w:rsid w:val="00BC627A"/>
  </w:style>
  <w:style w:type="paragraph" w:customStyle="1" w:styleId="B92EAFAEFF4D437DA679D804CB7CF083">
    <w:name w:val="B92EAFAEFF4D437DA679D804CB7CF083"/>
    <w:rsid w:val="00BC627A"/>
  </w:style>
  <w:style w:type="paragraph" w:customStyle="1" w:styleId="B1A46748300F4C7BAA3CCC8851F551BE">
    <w:name w:val="B1A46748300F4C7BAA3CCC8851F551BE"/>
    <w:rsid w:val="00BC627A"/>
  </w:style>
  <w:style w:type="paragraph" w:customStyle="1" w:styleId="C1AD09108ADB40FAB9DC1AA329EE8C32">
    <w:name w:val="C1AD09108ADB40FAB9DC1AA329EE8C32"/>
    <w:rsid w:val="00BC627A"/>
  </w:style>
  <w:style w:type="paragraph" w:customStyle="1" w:styleId="220A6FADD86E44DBA8674C7A66BD114F">
    <w:name w:val="220A6FADD86E44DBA8674C7A66BD114F"/>
    <w:rsid w:val="00BC627A"/>
  </w:style>
  <w:style w:type="paragraph" w:customStyle="1" w:styleId="FEC2ADD754C840EBB929F6361751145A">
    <w:name w:val="FEC2ADD754C840EBB929F6361751145A"/>
    <w:rsid w:val="00BC627A"/>
  </w:style>
  <w:style w:type="paragraph" w:customStyle="1" w:styleId="B5D72611DEF3404E95770962AF9C456E">
    <w:name w:val="B5D72611DEF3404E95770962AF9C456E"/>
    <w:rsid w:val="00BC627A"/>
  </w:style>
  <w:style w:type="paragraph" w:customStyle="1" w:styleId="AAA0383C589F47ACBBD2805B032F9DA0">
    <w:name w:val="AAA0383C589F47ACBBD2805B032F9DA0"/>
    <w:rsid w:val="00BC627A"/>
  </w:style>
  <w:style w:type="paragraph" w:customStyle="1" w:styleId="903D4F65B3AE465F86D62B28DFBC22E1">
    <w:name w:val="903D4F65B3AE465F86D62B28DFBC22E1"/>
    <w:rsid w:val="00BC627A"/>
  </w:style>
  <w:style w:type="paragraph" w:customStyle="1" w:styleId="AECBCC29834C4576B998E2B49821EBE6">
    <w:name w:val="AECBCC29834C4576B998E2B49821EBE6"/>
    <w:rsid w:val="00BC627A"/>
  </w:style>
  <w:style w:type="paragraph" w:customStyle="1" w:styleId="E60DCFAF1CA443EB94288AB90248DCCB">
    <w:name w:val="E60DCFAF1CA443EB94288AB90248DCCB"/>
    <w:rsid w:val="00BC627A"/>
  </w:style>
  <w:style w:type="paragraph" w:customStyle="1" w:styleId="7C1A05D419244FF8B27814B4AD6E6635">
    <w:name w:val="7C1A05D419244FF8B27814B4AD6E6635"/>
    <w:rsid w:val="00BC627A"/>
  </w:style>
  <w:style w:type="paragraph" w:customStyle="1" w:styleId="CB57A0AF6BE247D3AEE9ECA42BA156BF">
    <w:name w:val="CB57A0AF6BE247D3AEE9ECA42BA156BF"/>
    <w:rsid w:val="00BC627A"/>
  </w:style>
  <w:style w:type="paragraph" w:customStyle="1" w:styleId="8DAC53B2E73D42CC9F3B4D78736381D9">
    <w:name w:val="8DAC53B2E73D42CC9F3B4D78736381D9"/>
    <w:rsid w:val="00BC627A"/>
  </w:style>
  <w:style w:type="paragraph" w:customStyle="1" w:styleId="6F39A7D640F244F4BB5D8D158ED77A51">
    <w:name w:val="6F39A7D640F244F4BB5D8D158ED77A51"/>
    <w:rsid w:val="00BC627A"/>
  </w:style>
  <w:style w:type="paragraph" w:customStyle="1" w:styleId="4D82B4F125844F8698FEFDEBF35235EB">
    <w:name w:val="4D82B4F125844F8698FEFDEBF35235EB"/>
    <w:rsid w:val="00BC627A"/>
  </w:style>
  <w:style w:type="paragraph" w:customStyle="1" w:styleId="97ECD1A0BF51411A9A032B9BA9FB3A8A">
    <w:name w:val="97ECD1A0BF51411A9A032B9BA9FB3A8A"/>
    <w:rsid w:val="00BC627A"/>
  </w:style>
  <w:style w:type="paragraph" w:customStyle="1" w:styleId="9D165AEC4E634F089FF6E8B3428D4C3B">
    <w:name w:val="9D165AEC4E634F089FF6E8B3428D4C3B"/>
    <w:rsid w:val="00BC627A"/>
  </w:style>
  <w:style w:type="paragraph" w:customStyle="1" w:styleId="5A78637AF4B14BE29A3E59CE2A21F5C4">
    <w:name w:val="5A78637AF4B14BE29A3E59CE2A21F5C4"/>
    <w:rsid w:val="00BC627A"/>
  </w:style>
  <w:style w:type="paragraph" w:customStyle="1" w:styleId="4A729D501DE14FE1AEE8BFCD875A602C">
    <w:name w:val="4A729D501DE14FE1AEE8BFCD875A602C"/>
    <w:rsid w:val="00BC627A"/>
  </w:style>
  <w:style w:type="paragraph" w:customStyle="1" w:styleId="7A623329BAE4489082A3EDA88328EEB7">
    <w:name w:val="7A623329BAE4489082A3EDA88328EEB7"/>
    <w:rsid w:val="00BC627A"/>
  </w:style>
  <w:style w:type="paragraph" w:customStyle="1" w:styleId="2A5EB93226974FD5A4B6524A99A48072">
    <w:name w:val="2A5EB93226974FD5A4B6524A99A48072"/>
    <w:rsid w:val="00BC627A"/>
  </w:style>
  <w:style w:type="paragraph" w:customStyle="1" w:styleId="2C2ACD53993244349979341D9269D811">
    <w:name w:val="2C2ACD53993244349979341D9269D811"/>
    <w:rsid w:val="00BC627A"/>
  </w:style>
  <w:style w:type="paragraph" w:customStyle="1" w:styleId="8E71572586FD45BE88608469BEB13928">
    <w:name w:val="8E71572586FD45BE88608469BEB13928"/>
    <w:rsid w:val="00BC62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MOO.dotx</Template>
  <TotalTime>79</TotalTime>
  <Pages>10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Compiler Design Laboratory</dc:creator>
  <cp:keywords/>
  <dc:description/>
  <cp:lastModifiedBy>Ishrak Islam</cp:lastModifiedBy>
  <cp:revision>47</cp:revision>
  <dcterms:created xsi:type="dcterms:W3CDTF">2016-11-13T17:49:00Z</dcterms:created>
  <dcterms:modified xsi:type="dcterms:W3CDTF">2017-01-09T06:45:00Z</dcterms:modified>
</cp:coreProperties>
</file>